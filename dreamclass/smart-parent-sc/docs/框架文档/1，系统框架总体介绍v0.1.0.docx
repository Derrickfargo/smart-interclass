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1B28C" w14:textId="77777777" w:rsidR="001B6C97" w:rsidRDefault="001B6C97">
      <w:pPr>
        <w:jc w:val="right"/>
        <w:rPr>
          <w:rFonts w:ascii="Times New Roman"/>
          <w:b/>
          <w:bCs/>
        </w:rPr>
      </w:pPr>
    </w:p>
    <w:p w14:paraId="607B807F" w14:textId="77777777" w:rsidR="001B6C97" w:rsidRDefault="001B6C97" w:rsidP="001B6C97">
      <w:pPr>
        <w:pStyle w:val="a5"/>
        <w:rPr>
          <w:sz w:val="44"/>
          <w:szCs w:val="44"/>
        </w:rPr>
      </w:pPr>
    </w:p>
    <w:p w14:paraId="7CFD6798" w14:textId="77777777" w:rsidR="001B6C97" w:rsidRDefault="001B6C97" w:rsidP="001B6C97">
      <w:pPr>
        <w:pStyle w:val="a5"/>
        <w:rPr>
          <w:sz w:val="44"/>
          <w:szCs w:val="44"/>
        </w:rPr>
      </w:pPr>
    </w:p>
    <w:p w14:paraId="207C1BCC" w14:textId="77777777" w:rsidR="001B6C97" w:rsidRDefault="001B6C97" w:rsidP="001B6C97">
      <w:pPr>
        <w:pStyle w:val="a5"/>
        <w:rPr>
          <w:sz w:val="44"/>
          <w:szCs w:val="44"/>
        </w:rPr>
      </w:pPr>
    </w:p>
    <w:p w14:paraId="54431209" w14:textId="77777777" w:rsidR="001B6C97" w:rsidRDefault="001B6C97" w:rsidP="001B6C97">
      <w:pPr>
        <w:pStyle w:val="a5"/>
        <w:rPr>
          <w:sz w:val="44"/>
          <w:szCs w:val="44"/>
        </w:rPr>
      </w:pPr>
    </w:p>
    <w:p w14:paraId="2C17D490" w14:textId="77777777" w:rsidR="001B6C97" w:rsidRDefault="001B6C97" w:rsidP="001B6C97">
      <w:pPr>
        <w:pStyle w:val="a5"/>
        <w:rPr>
          <w:sz w:val="44"/>
          <w:szCs w:val="44"/>
        </w:rPr>
      </w:pPr>
    </w:p>
    <w:p w14:paraId="2942645E" w14:textId="77777777" w:rsidR="001B6C97" w:rsidRDefault="001B6C97" w:rsidP="001B6C97">
      <w:pPr>
        <w:pStyle w:val="a5"/>
        <w:rPr>
          <w:sz w:val="44"/>
          <w:szCs w:val="44"/>
        </w:rPr>
      </w:pPr>
    </w:p>
    <w:p w14:paraId="73112BA2" w14:textId="77777777" w:rsidR="001B6C97" w:rsidRDefault="001B6C97" w:rsidP="001B6C97">
      <w:pPr>
        <w:pStyle w:val="a5"/>
        <w:rPr>
          <w:sz w:val="44"/>
          <w:szCs w:val="44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SUBJECT  \* MERGEFORMAT </w:instrText>
      </w:r>
      <w:r>
        <w:rPr>
          <w:sz w:val="44"/>
          <w:szCs w:val="44"/>
        </w:rPr>
        <w:fldChar w:fldCharType="separate"/>
      </w:r>
      <w:r w:rsidR="00393D95">
        <w:rPr>
          <w:rFonts w:hint="eastAsia"/>
          <w:sz w:val="44"/>
          <w:szCs w:val="44"/>
        </w:rPr>
        <w:t>灵动信息技术</w:t>
      </w:r>
      <w:r>
        <w:rPr>
          <w:sz w:val="44"/>
          <w:szCs w:val="44"/>
        </w:rPr>
        <w:fldChar w:fldCharType="end"/>
      </w:r>
    </w:p>
    <w:p w14:paraId="74C3DC9C" w14:textId="77777777" w:rsidR="001B6C97" w:rsidRDefault="001B6C97" w:rsidP="001B6C97"/>
    <w:p w14:paraId="18F34921" w14:textId="77777777" w:rsidR="001B6C97" w:rsidRDefault="001B6C97" w:rsidP="001B6C97">
      <w:pPr>
        <w:pStyle w:val="a5"/>
        <w:rPr>
          <w:sz w:val="21"/>
          <w:szCs w:val="21"/>
        </w:rPr>
      </w:pPr>
    </w:p>
    <w:p w14:paraId="48494596" w14:textId="77777777" w:rsidR="001B6C97" w:rsidRDefault="001B6C97" w:rsidP="001B6C97"/>
    <w:p w14:paraId="3DFF7A16" w14:textId="77777777" w:rsidR="001B6C97" w:rsidRDefault="001B6C97" w:rsidP="001B6C97"/>
    <w:p w14:paraId="0CFB7BBB" w14:textId="4826974F" w:rsidR="001B6C97" w:rsidRDefault="00435A11" w:rsidP="001B6C97">
      <w:pPr>
        <w:pStyle w:val="a5"/>
        <w:rPr>
          <w:b w:val="0"/>
          <w:sz w:val="30"/>
          <w:szCs w:val="30"/>
        </w:rPr>
      </w:pPr>
      <w:r w:rsidRPr="00435A11">
        <w:rPr>
          <w:rFonts w:hint="eastAsia"/>
          <w:szCs w:val="48"/>
        </w:rPr>
        <w:t>系统框架</w:t>
      </w:r>
      <w:r w:rsidR="005E52C5">
        <w:rPr>
          <w:rFonts w:hint="eastAsia"/>
          <w:szCs w:val="48"/>
        </w:rPr>
        <w:t>总体</w:t>
      </w:r>
      <w:r w:rsidRPr="00435A11">
        <w:rPr>
          <w:rFonts w:hint="eastAsia"/>
          <w:szCs w:val="48"/>
        </w:rPr>
        <w:t>介绍</w:t>
      </w:r>
    </w:p>
    <w:p w14:paraId="26C67154" w14:textId="77777777" w:rsidR="001B6C97" w:rsidRDefault="001B6C97" w:rsidP="001B6C97">
      <w:pPr>
        <w:pStyle w:val="a5"/>
        <w:rPr>
          <w:b w:val="0"/>
          <w:sz w:val="28"/>
          <w:szCs w:val="28"/>
        </w:rPr>
      </w:pPr>
      <w:r>
        <w:rPr>
          <w:rFonts w:hint="eastAsia"/>
          <w:b w:val="0"/>
          <w:noProof/>
          <w:sz w:val="28"/>
          <w:szCs w:val="28"/>
        </w:rPr>
        <w:t>Version</w:t>
      </w:r>
      <w:r>
        <w:rPr>
          <w:b w:val="0"/>
          <w:noProof/>
          <w:sz w:val="28"/>
          <w:szCs w:val="28"/>
        </w:rPr>
        <w:t xml:space="preserve"> </w:t>
      </w:r>
      <w:r>
        <w:rPr>
          <w:b w:val="0"/>
          <w:noProof/>
          <w:sz w:val="28"/>
          <w:szCs w:val="28"/>
        </w:rPr>
        <w:fldChar w:fldCharType="begin"/>
      </w:r>
      <w:r>
        <w:rPr>
          <w:b w:val="0"/>
          <w:noProof/>
          <w:sz w:val="28"/>
          <w:szCs w:val="28"/>
        </w:rPr>
        <w:instrText xml:space="preserve"> DOCPROPERTY  Version  \* MERGEFORMAT </w:instrText>
      </w:r>
      <w:r>
        <w:rPr>
          <w:b w:val="0"/>
          <w:noProof/>
          <w:sz w:val="28"/>
          <w:szCs w:val="28"/>
        </w:rPr>
        <w:fldChar w:fldCharType="separate"/>
      </w:r>
      <w:r w:rsidR="00393D95">
        <w:rPr>
          <w:b w:val="0"/>
          <w:noProof/>
          <w:sz w:val="28"/>
          <w:szCs w:val="28"/>
        </w:rPr>
        <w:t>0.</w:t>
      </w:r>
      <w:r w:rsidR="00056FE7">
        <w:rPr>
          <w:b w:val="0"/>
          <w:noProof/>
          <w:sz w:val="28"/>
          <w:szCs w:val="28"/>
        </w:rPr>
        <w:t>1</w:t>
      </w:r>
      <w:r w:rsidR="00393D95">
        <w:rPr>
          <w:b w:val="0"/>
          <w:noProof/>
          <w:sz w:val="28"/>
          <w:szCs w:val="28"/>
        </w:rPr>
        <w:t>.0</w:t>
      </w:r>
      <w:r>
        <w:rPr>
          <w:b w:val="0"/>
          <w:noProof/>
          <w:sz w:val="28"/>
          <w:szCs w:val="28"/>
        </w:rPr>
        <w:fldChar w:fldCharType="end"/>
      </w:r>
    </w:p>
    <w:p w14:paraId="25F6666E" w14:textId="77777777" w:rsidR="001B6C97" w:rsidRDefault="001B6C97" w:rsidP="001B6C97">
      <w:pPr>
        <w:jc w:val="center"/>
        <w:rPr>
          <w:sz w:val="28"/>
          <w:szCs w:val="28"/>
        </w:rPr>
      </w:pPr>
    </w:p>
    <w:p w14:paraId="78C4454D" w14:textId="77777777" w:rsidR="001B6C97" w:rsidRDefault="001B6C97" w:rsidP="001B6C97">
      <w:pPr>
        <w:pStyle w:val="a5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作者</w:t>
      </w:r>
      <w:r>
        <w:rPr>
          <w:rFonts w:hint="eastAsia"/>
          <w:b w:val="0"/>
          <w:sz w:val="28"/>
          <w:szCs w:val="28"/>
        </w:rPr>
        <w:t>:</w:t>
      </w:r>
      <w:r w:rsidR="00270AF1">
        <w:rPr>
          <w:b w:val="0"/>
          <w:sz w:val="28"/>
          <w:szCs w:val="28"/>
        </w:rPr>
        <w:t>翟光涛</w:t>
      </w:r>
      <w:r w:rsidR="00270AF1">
        <w:rPr>
          <w:b w:val="0"/>
          <w:sz w:val="28"/>
          <w:szCs w:val="28"/>
        </w:rPr>
        <w:t xml:space="preserve"> </w:t>
      </w:r>
    </w:p>
    <w:p w14:paraId="1CA395C8" w14:textId="77777777" w:rsidR="001B6C97" w:rsidRDefault="001B6C97" w:rsidP="001B6C97">
      <w:pPr>
        <w:jc w:val="center"/>
      </w:pPr>
    </w:p>
    <w:p w14:paraId="4AB5E868" w14:textId="77777777" w:rsidR="001B6C97" w:rsidRDefault="001B6C97" w:rsidP="001B6C97">
      <w:pPr>
        <w:jc w:val="center"/>
      </w:pPr>
    </w:p>
    <w:p w14:paraId="3FA1B3F3" w14:textId="77777777" w:rsidR="001B6C97" w:rsidRDefault="001B6C97" w:rsidP="001B6C97">
      <w:pPr>
        <w:jc w:val="center"/>
      </w:pPr>
    </w:p>
    <w:p w14:paraId="398146C5" w14:textId="77777777" w:rsidR="001B6C97" w:rsidRDefault="001B6C97">
      <w:pPr>
        <w:jc w:val="right"/>
        <w:rPr>
          <w:rFonts w:ascii="Times New Roman"/>
          <w:b/>
          <w:bCs/>
        </w:rPr>
      </w:pPr>
    </w:p>
    <w:p w14:paraId="2F84D713" w14:textId="77777777" w:rsidR="00DC60DA" w:rsidRDefault="00DC60DA">
      <w:pPr>
        <w:jc w:val="right"/>
        <w:rPr>
          <w:rFonts w:ascii="Times New Roman"/>
          <w:b/>
          <w:bCs/>
        </w:rPr>
      </w:pPr>
      <w:r>
        <w:rPr>
          <w:rFonts w:ascii="Times New Roman"/>
          <w:b/>
          <w:bCs/>
        </w:rPr>
        <w:br w:type="page"/>
      </w:r>
    </w:p>
    <w:p w14:paraId="163BAFC6" w14:textId="77777777" w:rsidR="00DC60DA" w:rsidRDefault="00DC60DA">
      <w:pPr>
        <w:rPr>
          <w:rFonts w:ascii="Times New Roman"/>
          <w:b/>
          <w:bCs/>
          <w:sz w:val="24"/>
        </w:rPr>
      </w:pPr>
      <w:r>
        <w:rPr>
          <w:rFonts w:ascii="Times New Roman" w:hint="eastAsia"/>
          <w:b/>
          <w:bCs/>
          <w:sz w:val="24"/>
        </w:rPr>
        <w:lastRenderedPageBreak/>
        <w:t>文档信息</w:t>
      </w:r>
    </w:p>
    <w:tbl>
      <w:tblPr>
        <w:tblW w:w="9288" w:type="dxa"/>
        <w:tblBorders>
          <w:top w:val="single" w:sz="6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7740"/>
      </w:tblGrid>
      <w:tr w:rsidR="00DC60DA" w14:paraId="52715F34" w14:textId="77777777">
        <w:tc>
          <w:tcPr>
            <w:tcW w:w="1548" w:type="dxa"/>
            <w:tcBorders>
              <w:top w:val="single" w:sz="6" w:space="0" w:color="auto"/>
              <w:bottom w:val="nil"/>
            </w:tcBorders>
            <w:shd w:val="clear" w:color="auto" w:fill="CCCCCC"/>
            <w:vAlign w:val="center"/>
          </w:tcPr>
          <w:p w14:paraId="0AD2F76E" w14:textId="77777777" w:rsidR="00DC60DA" w:rsidRDefault="00DC60DA">
            <w:pPr>
              <w:jc w:val="right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项目名</w:t>
            </w:r>
            <w:r>
              <w:rPr>
                <w:rFonts w:cs="Arial" w:hint="eastAsia"/>
                <w:b/>
              </w:rPr>
              <w:t xml:space="preserve">: </w:t>
            </w:r>
          </w:p>
        </w:tc>
        <w:tc>
          <w:tcPr>
            <w:tcW w:w="7740" w:type="dxa"/>
          </w:tcPr>
          <w:p w14:paraId="5A6AE8C9" w14:textId="77777777" w:rsidR="00DC60DA" w:rsidRDefault="00DC60DA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fldChar w:fldCharType="begin"/>
            </w:r>
            <w:r>
              <w:rPr>
                <w:rFonts w:cs="Arial"/>
                <w:bCs/>
              </w:rPr>
              <w:instrText xml:space="preserve"> SUBJECT  \* MERGEFORMAT </w:instrText>
            </w:r>
            <w:r>
              <w:rPr>
                <w:rFonts w:cs="Arial"/>
                <w:bCs/>
              </w:rPr>
              <w:fldChar w:fldCharType="separate"/>
            </w:r>
            <w:r w:rsidR="00393D95" w:rsidRPr="00393D95">
              <w:rPr>
                <w:rFonts w:cs="Arial" w:hint="eastAsia"/>
              </w:rPr>
              <w:t>灵动信息技术</w:t>
            </w:r>
            <w:r>
              <w:rPr>
                <w:rFonts w:cs="Arial"/>
                <w:bCs/>
              </w:rPr>
              <w:fldChar w:fldCharType="end"/>
            </w:r>
          </w:p>
        </w:tc>
      </w:tr>
      <w:tr w:rsidR="00DC60DA" w14:paraId="6A1E4204" w14:textId="77777777">
        <w:tc>
          <w:tcPr>
            <w:tcW w:w="1548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625E3537" w14:textId="77777777" w:rsidR="00DC60DA" w:rsidRDefault="00DC60DA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7740" w:type="dxa"/>
          </w:tcPr>
          <w:p w14:paraId="532C6B53" w14:textId="77777777" w:rsidR="00DC60DA" w:rsidRDefault="00DC60DA">
            <w:pPr>
              <w:rPr>
                <w:rFonts w:cs="Arial"/>
              </w:rPr>
            </w:pPr>
          </w:p>
        </w:tc>
      </w:tr>
      <w:tr w:rsidR="00DC60DA" w14:paraId="77B51C48" w14:textId="77777777">
        <w:tc>
          <w:tcPr>
            <w:tcW w:w="1548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25D77EC1" w14:textId="77777777" w:rsidR="00DC60DA" w:rsidRDefault="00DC60DA">
            <w:pPr>
              <w:jc w:val="right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作者</w:t>
            </w:r>
            <w:r>
              <w:rPr>
                <w:rFonts w:cs="Arial"/>
                <w:b/>
              </w:rPr>
              <w:t xml:space="preserve">: </w:t>
            </w:r>
          </w:p>
        </w:tc>
        <w:tc>
          <w:tcPr>
            <w:tcW w:w="7740" w:type="dxa"/>
          </w:tcPr>
          <w:p w14:paraId="572669C9" w14:textId="77777777" w:rsidR="00DC60DA" w:rsidRDefault="00FA02BE" w:rsidP="00FA02BE">
            <w:pPr>
              <w:rPr>
                <w:rFonts w:cs="Arial"/>
              </w:rPr>
            </w:pPr>
            <w:r>
              <w:rPr>
                <w:rFonts w:cs="Arial"/>
              </w:rPr>
              <w:t>翟光涛</w:t>
            </w:r>
          </w:p>
        </w:tc>
      </w:tr>
      <w:tr w:rsidR="000D7857" w14:paraId="531EFC95" w14:textId="77777777">
        <w:tc>
          <w:tcPr>
            <w:tcW w:w="1548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7A0AF54E" w14:textId="77777777" w:rsidR="000D7857" w:rsidRDefault="000D7857" w:rsidP="000D7857">
            <w:pPr>
              <w:wordWrap w:val="0"/>
              <w:jc w:val="right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单位</w:t>
            </w:r>
            <w:r>
              <w:rPr>
                <w:rFonts w:cs="Arial" w:hint="eastAsia"/>
                <w:b/>
              </w:rPr>
              <w:t>:</w:t>
            </w:r>
          </w:p>
        </w:tc>
        <w:tc>
          <w:tcPr>
            <w:tcW w:w="7740" w:type="dxa"/>
          </w:tcPr>
          <w:p w14:paraId="1171BAFB" w14:textId="77777777" w:rsidR="000D7857" w:rsidRDefault="000D7857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DOCPROPERTY  Company  \* MERGEFORMAT </w:instrText>
            </w:r>
            <w:r>
              <w:rPr>
                <w:rFonts w:cs="Arial"/>
              </w:rPr>
              <w:fldChar w:fldCharType="separate"/>
            </w:r>
            <w:r w:rsidR="00393D95">
              <w:rPr>
                <w:rFonts w:cs="Arial"/>
              </w:rPr>
              <w:t>Incito</w:t>
            </w:r>
            <w:r>
              <w:rPr>
                <w:rFonts w:cs="Arial"/>
              </w:rPr>
              <w:fldChar w:fldCharType="end"/>
            </w:r>
          </w:p>
        </w:tc>
      </w:tr>
      <w:tr w:rsidR="00DC60DA" w14:paraId="494B170F" w14:textId="77777777">
        <w:trPr>
          <w:cantSplit/>
        </w:trPr>
        <w:tc>
          <w:tcPr>
            <w:tcW w:w="1548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66CCD251" w14:textId="77777777" w:rsidR="00DC60DA" w:rsidRDefault="00DC60DA">
            <w:pPr>
              <w:jc w:val="right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创建日期</w:t>
            </w:r>
            <w:r>
              <w:rPr>
                <w:rFonts w:cs="Arial" w:hint="eastAsia"/>
                <w:b/>
              </w:rPr>
              <w:t>:</w:t>
            </w:r>
            <w:r>
              <w:rPr>
                <w:rFonts w:cs="Arial"/>
                <w:b/>
              </w:rPr>
              <w:t xml:space="preserve"> </w:t>
            </w:r>
          </w:p>
        </w:tc>
        <w:tc>
          <w:tcPr>
            <w:tcW w:w="7740" w:type="dxa"/>
          </w:tcPr>
          <w:p w14:paraId="5AAD66BC" w14:textId="77777777" w:rsidR="00DC60DA" w:rsidRDefault="00DC60DA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CREATEDATE  \@ "yyyy-MM-dd"  \* MERGEFORMAT </w:instrText>
            </w:r>
            <w:r>
              <w:rPr>
                <w:rFonts w:cs="Arial"/>
              </w:rPr>
              <w:fldChar w:fldCharType="separate"/>
            </w:r>
            <w:r w:rsidR="00393D95">
              <w:rPr>
                <w:rFonts w:cs="Arial"/>
                <w:noProof/>
              </w:rPr>
              <w:t>2014-03-03</w:t>
            </w:r>
            <w:r>
              <w:rPr>
                <w:rFonts w:cs="Arial"/>
              </w:rPr>
              <w:fldChar w:fldCharType="end"/>
            </w:r>
          </w:p>
        </w:tc>
      </w:tr>
      <w:tr w:rsidR="00DC60DA" w14:paraId="29D93031" w14:textId="77777777">
        <w:tc>
          <w:tcPr>
            <w:tcW w:w="1548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60C06F57" w14:textId="77777777" w:rsidR="00DC60DA" w:rsidRDefault="00DC60DA">
            <w:pPr>
              <w:jc w:val="right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上次更新日期</w:t>
            </w:r>
            <w:r>
              <w:rPr>
                <w:rFonts w:cs="Arial" w:hint="eastAsia"/>
                <w:b/>
              </w:rPr>
              <w:t xml:space="preserve">: </w:t>
            </w:r>
          </w:p>
        </w:tc>
        <w:tc>
          <w:tcPr>
            <w:tcW w:w="7740" w:type="dxa"/>
          </w:tcPr>
          <w:p w14:paraId="517C5517" w14:textId="0EA06BE6" w:rsidR="00DC60DA" w:rsidRDefault="00DC60DA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SAVEDATE  \@ "yyyy-MM-dd"  \* MERGEFORMAT </w:instrText>
            </w:r>
            <w:r>
              <w:rPr>
                <w:rFonts w:cs="Arial"/>
              </w:rPr>
              <w:fldChar w:fldCharType="separate"/>
            </w:r>
            <w:r w:rsidR="00670D01">
              <w:rPr>
                <w:rFonts w:cs="Arial"/>
                <w:noProof/>
              </w:rPr>
              <w:t>2014-05-22</w:t>
            </w:r>
            <w:r>
              <w:rPr>
                <w:rFonts w:cs="Arial"/>
              </w:rPr>
              <w:fldChar w:fldCharType="end"/>
            </w:r>
          </w:p>
        </w:tc>
      </w:tr>
      <w:tr w:rsidR="00DC60DA" w14:paraId="6EDCB5AF" w14:textId="77777777">
        <w:tc>
          <w:tcPr>
            <w:tcW w:w="1548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0C1AA3AB" w14:textId="77777777" w:rsidR="00DC60DA" w:rsidRDefault="00DC60DA">
            <w:pPr>
              <w:jc w:val="right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使用者</w:t>
            </w:r>
            <w:r>
              <w:rPr>
                <w:rFonts w:cs="Arial" w:hint="eastAsia"/>
                <w:b/>
              </w:rPr>
              <w:t xml:space="preserve">: </w:t>
            </w:r>
          </w:p>
        </w:tc>
        <w:tc>
          <w:tcPr>
            <w:tcW w:w="7740" w:type="dxa"/>
          </w:tcPr>
          <w:p w14:paraId="75057EC1" w14:textId="77777777" w:rsidR="00DC60DA" w:rsidRDefault="00DC60DA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DOCPROPERTY  User  \* MERGEFORMAT </w:instrText>
            </w:r>
            <w:r>
              <w:rPr>
                <w:rFonts w:cs="Arial"/>
              </w:rPr>
              <w:fldChar w:fldCharType="separate"/>
            </w:r>
            <w:r w:rsidR="00393D95">
              <w:rPr>
                <w:rFonts w:cs="Arial" w:hint="eastAsia"/>
              </w:rPr>
              <w:t>灵动信息技术全体</w:t>
            </w:r>
            <w:r w:rsidR="00FA02BE">
              <w:rPr>
                <w:rFonts w:cs="Arial" w:hint="eastAsia"/>
              </w:rPr>
              <w:t>开发</w:t>
            </w:r>
            <w:r w:rsidR="00393D95">
              <w:rPr>
                <w:rFonts w:cs="Arial" w:hint="eastAsia"/>
              </w:rPr>
              <w:t>员工</w:t>
            </w:r>
            <w:r>
              <w:rPr>
                <w:rFonts w:cs="Arial"/>
              </w:rPr>
              <w:fldChar w:fldCharType="end"/>
            </w:r>
          </w:p>
        </w:tc>
      </w:tr>
      <w:tr w:rsidR="00DC60DA" w14:paraId="44FBF82D" w14:textId="77777777">
        <w:tc>
          <w:tcPr>
            <w:tcW w:w="1548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2432F948" w14:textId="77777777" w:rsidR="00DC60DA" w:rsidRDefault="00DC60DA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7740" w:type="dxa"/>
          </w:tcPr>
          <w:p w14:paraId="5291F8A0" w14:textId="77777777" w:rsidR="00DC60DA" w:rsidRDefault="00DC60DA">
            <w:pPr>
              <w:rPr>
                <w:rFonts w:cs="Arial"/>
              </w:rPr>
            </w:pPr>
          </w:p>
        </w:tc>
      </w:tr>
      <w:tr w:rsidR="00DC60DA" w14:paraId="299DE07A" w14:textId="77777777">
        <w:tc>
          <w:tcPr>
            <w:tcW w:w="1548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116CBF53" w14:textId="77777777" w:rsidR="00DC60DA" w:rsidRDefault="00DC60DA">
            <w:pPr>
              <w:jc w:val="right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标题</w:t>
            </w:r>
            <w:r>
              <w:rPr>
                <w:rFonts w:cs="Arial" w:hint="eastAsia"/>
                <w:b/>
              </w:rPr>
              <w:t>:</w:t>
            </w:r>
            <w:r>
              <w:rPr>
                <w:rFonts w:cs="Arial"/>
                <w:b/>
              </w:rPr>
              <w:t xml:space="preserve"> </w:t>
            </w:r>
          </w:p>
        </w:tc>
        <w:tc>
          <w:tcPr>
            <w:tcW w:w="7740" w:type="dxa"/>
          </w:tcPr>
          <w:p w14:paraId="13F498FD" w14:textId="213AE9C5" w:rsidR="00DC60DA" w:rsidRDefault="00DC60DA" w:rsidP="00FA02BE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TITLE  \* MERGEFORMAT </w:instrText>
            </w:r>
            <w:r>
              <w:rPr>
                <w:rFonts w:cs="Arial"/>
              </w:rPr>
              <w:fldChar w:fldCharType="separate"/>
            </w:r>
            <w:r w:rsidR="00A54D49">
              <w:rPr>
                <w:rFonts w:cs="Arial" w:hint="eastAsia"/>
              </w:rPr>
              <w:t>系统框架总体</w:t>
            </w:r>
            <w:r w:rsidR="00FA02BE" w:rsidRPr="00FA02BE">
              <w:rPr>
                <w:rFonts w:cs="Arial" w:hint="eastAsia"/>
              </w:rPr>
              <w:t>介绍</w:t>
            </w:r>
            <w:r>
              <w:rPr>
                <w:rFonts w:cs="Arial"/>
              </w:rPr>
              <w:fldChar w:fldCharType="end"/>
            </w:r>
          </w:p>
        </w:tc>
      </w:tr>
      <w:tr w:rsidR="00DC60DA" w14:paraId="61AF1C8B" w14:textId="77777777">
        <w:trPr>
          <w:trHeight w:val="80"/>
        </w:trPr>
        <w:tc>
          <w:tcPr>
            <w:tcW w:w="1548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28B97580" w14:textId="77777777" w:rsidR="00DC60DA" w:rsidRDefault="00DC60DA">
            <w:pPr>
              <w:jc w:val="right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版本</w:t>
            </w:r>
            <w:r>
              <w:rPr>
                <w:rFonts w:cs="Arial" w:hint="eastAsia"/>
                <w:b/>
              </w:rPr>
              <w:t>:</w:t>
            </w:r>
            <w:r>
              <w:rPr>
                <w:rFonts w:cs="Arial"/>
                <w:b/>
              </w:rPr>
              <w:t xml:space="preserve"> </w:t>
            </w:r>
          </w:p>
        </w:tc>
        <w:tc>
          <w:tcPr>
            <w:tcW w:w="7740" w:type="dxa"/>
          </w:tcPr>
          <w:p w14:paraId="6DDD666C" w14:textId="77777777" w:rsidR="00DC60DA" w:rsidRDefault="00DC60DA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DOCPROPERTY  Version  \* MERGEFORMAT </w:instrText>
            </w:r>
            <w:r>
              <w:rPr>
                <w:rFonts w:cs="Arial"/>
              </w:rPr>
              <w:fldChar w:fldCharType="separate"/>
            </w:r>
            <w:r w:rsidR="00393D95">
              <w:rPr>
                <w:rFonts w:cs="Arial"/>
              </w:rPr>
              <w:t>0.</w:t>
            </w:r>
            <w:r w:rsidR="00FA02BE">
              <w:rPr>
                <w:rFonts w:cs="Arial"/>
              </w:rPr>
              <w:t>1</w:t>
            </w:r>
            <w:r w:rsidR="00393D95">
              <w:rPr>
                <w:rFonts w:cs="Arial"/>
              </w:rPr>
              <w:t>.0</w:t>
            </w:r>
            <w:r>
              <w:rPr>
                <w:rFonts w:cs="Arial"/>
              </w:rPr>
              <w:fldChar w:fldCharType="end"/>
            </w:r>
          </w:p>
        </w:tc>
      </w:tr>
      <w:tr w:rsidR="00CF1516" w14:paraId="620B65C5" w14:textId="77777777">
        <w:tc>
          <w:tcPr>
            <w:tcW w:w="1548" w:type="dxa"/>
            <w:tcBorders>
              <w:top w:val="nil"/>
              <w:bottom w:val="single" w:sz="4" w:space="0" w:color="auto"/>
            </w:tcBorders>
            <w:shd w:val="clear" w:color="auto" w:fill="CCCCCC"/>
            <w:vAlign w:val="center"/>
          </w:tcPr>
          <w:p w14:paraId="15E6DC23" w14:textId="77777777" w:rsidR="00CF1516" w:rsidRDefault="00CF1516" w:rsidP="00CF1516">
            <w:pPr>
              <w:jc w:val="right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分类</w:t>
            </w:r>
            <w:r>
              <w:rPr>
                <w:rFonts w:cs="Arial" w:hint="eastAsia"/>
                <w:b/>
              </w:rPr>
              <w:t xml:space="preserve">: </w:t>
            </w:r>
          </w:p>
        </w:tc>
        <w:tc>
          <w:tcPr>
            <w:tcW w:w="7740" w:type="dxa"/>
          </w:tcPr>
          <w:p w14:paraId="5497E3CF" w14:textId="77777777" w:rsidR="00CF1516" w:rsidRDefault="00CF1516" w:rsidP="00CF1516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DOCPROPERTY "Category"  \* MERGEFORMAT </w:instrText>
            </w:r>
            <w:r>
              <w:rPr>
                <w:rFonts w:cs="Arial"/>
              </w:rPr>
              <w:fldChar w:fldCharType="separate"/>
            </w:r>
            <w:r w:rsidR="00393D95">
              <w:rPr>
                <w:rFonts w:cs="Arial" w:hint="eastAsia"/>
              </w:rPr>
              <w:t>规范</w:t>
            </w:r>
            <w:r>
              <w:rPr>
                <w:rFonts w:cs="Arial"/>
              </w:rPr>
              <w:fldChar w:fldCharType="end"/>
            </w:r>
          </w:p>
        </w:tc>
      </w:tr>
    </w:tbl>
    <w:p w14:paraId="6A4C3425" w14:textId="77777777" w:rsidR="00DC60DA" w:rsidRDefault="00DC60DA"/>
    <w:p w14:paraId="087959C5" w14:textId="77777777" w:rsidR="00DC60DA" w:rsidRDefault="00DC60DA"/>
    <w:p w14:paraId="32758461" w14:textId="77777777" w:rsidR="00DC60DA" w:rsidRDefault="00DC60DA">
      <w:pPr>
        <w:rPr>
          <w:rFonts w:ascii="Times New Roman"/>
          <w:b/>
          <w:bCs/>
          <w:sz w:val="24"/>
        </w:rPr>
      </w:pPr>
      <w:r>
        <w:rPr>
          <w:rFonts w:ascii="Times New Roman" w:hint="eastAsia"/>
          <w:b/>
          <w:bCs/>
          <w:sz w:val="24"/>
        </w:rPr>
        <w:t>修订文档历史记录</w:t>
      </w:r>
    </w:p>
    <w:tbl>
      <w:tblPr>
        <w:tblW w:w="9288" w:type="dxa"/>
        <w:tblLayout w:type="fixed"/>
        <w:tblLook w:val="0000" w:firstRow="0" w:lastRow="0" w:firstColumn="0" w:lastColumn="0" w:noHBand="0" w:noVBand="0"/>
      </w:tblPr>
      <w:tblGrid>
        <w:gridCol w:w="1548"/>
        <w:gridCol w:w="1152"/>
        <w:gridCol w:w="4428"/>
        <w:gridCol w:w="2160"/>
      </w:tblGrid>
      <w:tr w:rsidR="00DC60DA" w14:paraId="4372D242" w14:textId="77777777">
        <w:tc>
          <w:tcPr>
            <w:tcW w:w="1548" w:type="dxa"/>
            <w:tcBorders>
              <w:top w:val="single" w:sz="4" w:space="0" w:color="auto"/>
              <w:bottom w:val="single" w:sz="2" w:space="0" w:color="auto"/>
            </w:tcBorders>
            <w:shd w:val="clear" w:color="auto" w:fill="CCCCCC"/>
          </w:tcPr>
          <w:p w14:paraId="61643E59" w14:textId="77777777" w:rsidR="00DC60DA" w:rsidRDefault="00DC60DA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日期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2" w:space="0" w:color="auto"/>
            </w:tcBorders>
            <w:shd w:val="clear" w:color="auto" w:fill="CCCCCC"/>
          </w:tcPr>
          <w:p w14:paraId="5DB8D69D" w14:textId="77777777" w:rsidR="00DC60DA" w:rsidRDefault="00DC60DA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版本</w:t>
            </w:r>
          </w:p>
        </w:tc>
        <w:tc>
          <w:tcPr>
            <w:tcW w:w="4428" w:type="dxa"/>
            <w:tcBorders>
              <w:top w:val="single" w:sz="4" w:space="0" w:color="auto"/>
              <w:bottom w:val="single" w:sz="2" w:space="0" w:color="auto"/>
            </w:tcBorders>
            <w:shd w:val="clear" w:color="auto" w:fill="CCCCCC"/>
          </w:tcPr>
          <w:p w14:paraId="170E2FA9" w14:textId="77777777" w:rsidR="00DC60DA" w:rsidRDefault="00DC60DA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说明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2" w:space="0" w:color="auto"/>
            </w:tcBorders>
            <w:shd w:val="clear" w:color="auto" w:fill="CCCCCC"/>
          </w:tcPr>
          <w:p w14:paraId="16472C15" w14:textId="77777777" w:rsidR="00DC60DA" w:rsidRDefault="00DC60DA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作者</w:t>
            </w:r>
          </w:p>
        </w:tc>
      </w:tr>
      <w:tr w:rsidR="00AC448F" w14:paraId="1757248F" w14:textId="77777777">
        <w:trPr>
          <w:trHeight w:val="80"/>
        </w:trPr>
        <w:tc>
          <w:tcPr>
            <w:tcW w:w="1548" w:type="dxa"/>
            <w:tcBorders>
              <w:top w:val="single" w:sz="2" w:space="0" w:color="auto"/>
            </w:tcBorders>
          </w:tcPr>
          <w:p w14:paraId="26F90366" w14:textId="77777777" w:rsidR="00AC448F" w:rsidRDefault="005F7952" w:rsidP="007E2396">
            <w:pPr>
              <w:rPr>
                <w:rFonts w:cs="Arial"/>
              </w:rPr>
            </w:pPr>
            <w:r>
              <w:rPr>
                <w:rFonts w:cs="Arial"/>
              </w:rPr>
              <w:t>20</w:t>
            </w:r>
            <w:r w:rsidR="00557BE6">
              <w:rPr>
                <w:rFonts w:cs="Arial" w:hint="eastAsia"/>
              </w:rPr>
              <w:t>1</w:t>
            </w:r>
            <w:r w:rsidR="00FA02BE">
              <w:rPr>
                <w:rFonts w:cs="Arial" w:hint="eastAsia"/>
              </w:rPr>
              <w:t>4-04-22</w:t>
            </w:r>
          </w:p>
        </w:tc>
        <w:tc>
          <w:tcPr>
            <w:tcW w:w="1152" w:type="dxa"/>
            <w:tcBorders>
              <w:top w:val="single" w:sz="2" w:space="0" w:color="auto"/>
            </w:tcBorders>
          </w:tcPr>
          <w:p w14:paraId="3A04163B" w14:textId="77777777" w:rsidR="00AC448F" w:rsidRDefault="00557BE6" w:rsidP="00F22B30">
            <w:pPr>
              <w:rPr>
                <w:rFonts w:cs="Arial"/>
              </w:rPr>
            </w:pPr>
            <w:r>
              <w:rPr>
                <w:rFonts w:cs="Arial" w:hint="eastAsia"/>
              </w:rPr>
              <w:t>0</w:t>
            </w:r>
            <w:r w:rsidR="00AC448F">
              <w:rPr>
                <w:rFonts w:cs="Arial" w:hint="eastAsia"/>
              </w:rPr>
              <w:t>.</w:t>
            </w:r>
            <w:r>
              <w:rPr>
                <w:rFonts w:cs="Arial" w:hint="eastAsia"/>
              </w:rPr>
              <w:t>1</w:t>
            </w:r>
            <w:r w:rsidR="00AC448F">
              <w:rPr>
                <w:rFonts w:cs="Arial" w:hint="eastAsia"/>
              </w:rPr>
              <w:t>.0</w:t>
            </w:r>
          </w:p>
        </w:tc>
        <w:tc>
          <w:tcPr>
            <w:tcW w:w="4428" w:type="dxa"/>
            <w:tcBorders>
              <w:top w:val="single" w:sz="2" w:space="0" w:color="auto"/>
            </w:tcBorders>
          </w:tcPr>
          <w:p w14:paraId="49D5956C" w14:textId="77777777" w:rsidR="00AC448F" w:rsidRDefault="00AC448F" w:rsidP="00F22B30">
            <w:pPr>
              <w:rPr>
                <w:rFonts w:cs="Arial"/>
              </w:rPr>
            </w:pPr>
            <w:r>
              <w:rPr>
                <w:rFonts w:cs="Arial" w:hint="eastAsia"/>
              </w:rPr>
              <w:t>创建文档</w:t>
            </w:r>
            <w:r w:rsidR="00A7153D">
              <w:rPr>
                <w:rFonts w:cs="Arial" w:hint="eastAsia"/>
              </w:rPr>
              <w:t>，并</w:t>
            </w:r>
            <w:r w:rsidR="00BE5E24">
              <w:rPr>
                <w:rFonts w:cs="Arial" w:hint="eastAsia"/>
              </w:rPr>
              <w:t>初步完成框架</w:t>
            </w:r>
          </w:p>
        </w:tc>
        <w:tc>
          <w:tcPr>
            <w:tcW w:w="2160" w:type="dxa"/>
            <w:tcBorders>
              <w:top w:val="single" w:sz="2" w:space="0" w:color="auto"/>
            </w:tcBorders>
          </w:tcPr>
          <w:p w14:paraId="21D22EB9" w14:textId="77777777" w:rsidR="00AC448F" w:rsidRDefault="00FA02BE" w:rsidP="00F22B30">
            <w:pPr>
              <w:rPr>
                <w:rFonts w:cs="Arial"/>
              </w:rPr>
            </w:pPr>
            <w:r>
              <w:rPr>
                <w:rFonts w:cs="Arial"/>
              </w:rPr>
              <w:t>翟光涛</w:t>
            </w:r>
          </w:p>
        </w:tc>
      </w:tr>
      <w:tr w:rsidR="00F55748" w14:paraId="0A6E1DAE" w14:textId="77777777">
        <w:trPr>
          <w:trHeight w:val="55"/>
        </w:trPr>
        <w:tc>
          <w:tcPr>
            <w:tcW w:w="1548" w:type="dxa"/>
          </w:tcPr>
          <w:p w14:paraId="05224204" w14:textId="6EC286B3" w:rsidR="00F55748" w:rsidRDefault="00C8642F">
            <w:pPr>
              <w:rPr>
                <w:rFonts w:cs="Arial"/>
              </w:rPr>
            </w:pPr>
            <w:r>
              <w:rPr>
                <w:rFonts w:cs="Arial"/>
              </w:rPr>
              <w:t>20</w:t>
            </w:r>
            <w:r>
              <w:rPr>
                <w:rFonts w:cs="Arial" w:hint="eastAsia"/>
              </w:rPr>
              <w:t>14-04-28</w:t>
            </w:r>
          </w:p>
        </w:tc>
        <w:tc>
          <w:tcPr>
            <w:tcW w:w="1152" w:type="dxa"/>
          </w:tcPr>
          <w:p w14:paraId="0E4B528C" w14:textId="77E8BC02" w:rsidR="00F55748" w:rsidRDefault="00C8642F">
            <w:pPr>
              <w:rPr>
                <w:rFonts w:cs="Arial"/>
              </w:rPr>
            </w:pPr>
            <w:r>
              <w:rPr>
                <w:rFonts w:cs="Arial" w:hint="eastAsia"/>
              </w:rPr>
              <w:t>0.1.0</w:t>
            </w:r>
          </w:p>
        </w:tc>
        <w:tc>
          <w:tcPr>
            <w:tcW w:w="4428" w:type="dxa"/>
          </w:tcPr>
          <w:p w14:paraId="7AAA7616" w14:textId="642FA008" w:rsidR="00F55748" w:rsidRDefault="00C8642F">
            <w:pPr>
              <w:rPr>
                <w:rFonts w:cs="Arial"/>
              </w:rPr>
            </w:pPr>
            <w:r>
              <w:rPr>
                <w:rFonts w:cs="Arial"/>
              </w:rPr>
              <w:t>按照惠东建议修订文档。</w:t>
            </w:r>
          </w:p>
        </w:tc>
        <w:tc>
          <w:tcPr>
            <w:tcW w:w="2160" w:type="dxa"/>
          </w:tcPr>
          <w:p w14:paraId="788110CA" w14:textId="342639E6" w:rsidR="00F55748" w:rsidRDefault="00C8642F">
            <w:pPr>
              <w:rPr>
                <w:rFonts w:cs="Arial"/>
              </w:rPr>
            </w:pPr>
            <w:r>
              <w:rPr>
                <w:rFonts w:cs="Arial"/>
              </w:rPr>
              <w:t>翟光涛</w:t>
            </w:r>
          </w:p>
        </w:tc>
      </w:tr>
      <w:tr w:rsidR="00F55748" w14:paraId="30D92A23" w14:textId="77777777">
        <w:trPr>
          <w:trHeight w:val="55"/>
        </w:trPr>
        <w:tc>
          <w:tcPr>
            <w:tcW w:w="1548" w:type="dxa"/>
          </w:tcPr>
          <w:p w14:paraId="3D755F46" w14:textId="77777777" w:rsidR="00F55748" w:rsidRDefault="00F55748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5AD4C9B5" w14:textId="77777777" w:rsidR="00F55748" w:rsidRDefault="00F55748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304B1752" w14:textId="77777777" w:rsidR="00F55748" w:rsidRDefault="00F55748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4BCA7436" w14:textId="77777777" w:rsidR="00F55748" w:rsidRPr="00C15D67" w:rsidRDefault="00F55748">
            <w:pPr>
              <w:rPr>
                <w:rFonts w:cs="Arial"/>
              </w:rPr>
            </w:pPr>
          </w:p>
        </w:tc>
      </w:tr>
      <w:tr w:rsidR="00F55748" w14:paraId="5ADCE07F" w14:textId="77777777">
        <w:trPr>
          <w:trHeight w:val="55"/>
        </w:trPr>
        <w:tc>
          <w:tcPr>
            <w:tcW w:w="1548" w:type="dxa"/>
          </w:tcPr>
          <w:p w14:paraId="1632577C" w14:textId="77777777" w:rsidR="00F55748" w:rsidRDefault="00F55748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2452F090" w14:textId="77777777" w:rsidR="00F55748" w:rsidRDefault="00F55748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1CE386DA" w14:textId="77777777" w:rsidR="00F55748" w:rsidRDefault="00F55748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5FB9180F" w14:textId="77777777" w:rsidR="00F55748" w:rsidRDefault="00F55748">
            <w:pPr>
              <w:rPr>
                <w:rFonts w:cs="Arial"/>
              </w:rPr>
            </w:pPr>
          </w:p>
        </w:tc>
      </w:tr>
      <w:tr w:rsidR="00F55748" w14:paraId="18DF1C86" w14:textId="77777777">
        <w:trPr>
          <w:trHeight w:val="55"/>
        </w:trPr>
        <w:tc>
          <w:tcPr>
            <w:tcW w:w="1548" w:type="dxa"/>
          </w:tcPr>
          <w:p w14:paraId="669D5B4D" w14:textId="77777777" w:rsidR="00F55748" w:rsidRDefault="00F55748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3DC479C8" w14:textId="77777777" w:rsidR="00F55748" w:rsidRDefault="00F55748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3580BB35" w14:textId="77777777" w:rsidR="00F55748" w:rsidRDefault="00F55748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269ABA05" w14:textId="77777777" w:rsidR="00F55748" w:rsidRPr="009B3937" w:rsidRDefault="00F55748">
            <w:pPr>
              <w:rPr>
                <w:rFonts w:cs="Arial"/>
              </w:rPr>
            </w:pPr>
          </w:p>
        </w:tc>
      </w:tr>
      <w:tr w:rsidR="00F55748" w14:paraId="7B8BB43F" w14:textId="77777777">
        <w:trPr>
          <w:trHeight w:val="55"/>
        </w:trPr>
        <w:tc>
          <w:tcPr>
            <w:tcW w:w="1548" w:type="dxa"/>
          </w:tcPr>
          <w:p w14:paraId="4255F7D4" w14:textId="77777777" w:rsidR="00F55748" w:rsidRDefault="00F55748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77114DDD" w14:textId="77777777" w:rsidR="00F55748" w:rsidRDefault="00F55748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6DE50CEC" w14:textId="77777777" w:rsidR="00F55748" w:rsidRDefault="00F55748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072D9A78" w14:textId="77777777" w:rsidR="00F55748" w:rsidRDefault="00F55748">
            <w:pPr>
              <w:rPr>
                <w:rFonts w:cs="Arial"/>
              </w:rPr>
            </w:pPr>
          </w:p>
        </w:tc>
      </w:tr>
      <w:tr w:rsidR="00F55748" w14:paraId="4100D320" w14:textId="77777777">
        <w:trPr>
          <w:trHeight w:val="55"/>
        </w:trPr>
        <w:tc>
          <w:tcPr>
            <w:tcW w:w="1548" w:type="dxa"/>
          </w:tcPr>
          <w:p w14:paraId="398EE01B" w14:textId="77777777" w:rsidR="00F55748" w:rsidRDefault="00F55748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3938322B" w14:textId="77777777" w:rsidR="00F55748" w:rsidRDefault="00F55748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3BE9649A" w14:textId="77777777" w:rsidR="00F55748" w:rsidRDefault="00F55748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03C53EA4" w14:textId="77777777" w:rsidR="00F55748" w:rsidRPr="009A2CFF" w:rsidRDefault="00F55748">
            <w:pPr>
              <w:rPr>
                <w:rFonts w:cs="Arial"/>
              </w:rPr>
            </w:pPr>
          </w:p>
        </w:tc>
      </w:tr>
      <w:tr w:rsidR="00F55748" w14:paraId="778F3E62" w14:textId="77777777">
        <w:trPr>
          <w:trHeight w:val="55"/>
        </w:trPr>
        <w:tc>
          <w:tcPr>
            <w:tcW w:w="1548" w:type="dxa"/>
          </w:tcPr>
          <w:p w14:paraId="57B03948" w14:textId="77777777" w:rsidR="00F55748" w:rsidRDefault="00F55748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1E926403" w14:textId="77777777" w:rsidR="00F55748" w:rsidRDefault="00F55748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71138D4C" w14:textId="77777777" w:rsidR="00F55748" w:rsidRDefault="00F55748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16207E05" w14:textId="77777777" w:rsidR="00F55748" w:rsidRDefault="00F55748">
            <w:pPr>
              <w:rPr>
                <w:rFonts w:cs="Arial"/>
              </w:rPr>
            </w:pPr>
          </w:p>
        </w:tc>
      </w:tr>
      <w:tr w:rsidR="00F55748" w14:paraId="78C93938" w14:textId="77777777">
        <w:trPr>
          <w:trHeight w:val="55"/>
        </w:trPr>
        <w:tc>
          <w:tcPr>
            <w:tcW w:w="1548" w:type="dxa"/>
          </w:tcPr>
          <w:p w14:paraId="4D593B20" w14:textId="77777777" w:rsidR="00F55748" w:rsidRDefault="00F55748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733E0879" w14:textId="77777777" w:rsidR="00F55748" w:rsidRDefault="00F55748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2DD7FF99" w14:textId="77777777" w:rsidR="00F55748" w:rsidRDefault="00F55748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52754AF3" w14:textId="77777777" w:rsidR="00F55748" w:rsidRDefault="00F55748">
            <w:pPr>
              <w:rPr>
                <w:rFonts w:cs="Arial"/>
              </w:rPr>
            </w:pPr>
          </w:p>
        </w:tc>
      </w:tr>
      <w:tr w:rsidR="00F55748" w14:paraId="0F1F3C34" w14:textId="77777777">
        <w:trPr>
          <w:trHeight w:val="55"/>
        </w:trPr>
        <w:tc>
          <w:tcPr>
            <w:tcW w:w="1548" w:type="dxa"/>
          </w:tcPr>
          <w:p w14:paraId="5AA51D97" w14:textId="77777777" w:rsidR="00F55748" w:rsidRDefault="00F55748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0B6D1AA0" w14:textId="77777777" w:rsidR="00F55748" w:rsidRDefault="00F55748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73A32DC2" w14:textId="77777777" w:rsidR="00F55748" w:rsidRDefault="00F55748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561F702C" w14:textId="77777777" w:rsidR="00F55748" w:rsidRDefault="00F55748">
            <w:pPr>
              <w:rPr>
                <w:rFonts w:cs="Arial"/>
              </w:rPr>
            </w:pPr>
          </w:p>
        </w:tc>
      </w:tr>
      <w:tr w:rsidR="00F55748" w14:paraId="570B3869" w14:textId="77777777">
        <w:trPr>
          <w:trHeight w:val="55"/>
        </w:trPr>
        <w:tc>
          <w:tcPr>
            <w:tcW w:w="1548" w:type="dxa"/>
            <w:tcBorders>
              <w:bottom w:val="single" w:sz="4" w:space="0" w:color="auto"/>
            </w:tcBorders>
          </w:tcPr>
          <w:p w14:paraId="3C553FCD" w14:textId="77777777" w:rsidR="00F55748" w:rsidRDefault="00F55748">
            <w:pPr>
              <w:rPr>
                <w:rFonts w:cs="Arial"/>
              </w:rPr>
            </w:pP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2D7D7C0F" w14:textId="77777777" w:rsidR="00F55748" w:rsidRDefault="00F55748">
            <w:pPr>
              <w:rPr>
                <w:rFonts w:cs="Arial"/>
              </w:rPr>
            </w:pPr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14:paraId="420D0418" w14:textId="77777777" w:rsidR="00F55748" w:rsidRDefault="00F55748">
            <w:pPr>
              <w:rPr>
                <w:rFonts w:cs="Arial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862F2DA" w14:textId="77777777" w:rsidR="00F55748" w:rsidRDefault="00F55748">
            <w:pPr>
              <w:rPr>
                <w:rFonts w:cs="Arial"/>
              </w:rPr>
            </w:pPr>
          </w:p>
        </w:tc>
      </w:tr>
    </w:tbl>
    <w:p w14:paraId="647FFC38" w14:textId="77777777" w:rsidR="00DC60DA" w:rsidRDefault="00DC60DA"/>
    <w:p w14:paraId="1CFBD5A6" w14:textId="77777777" w:rsidR="00DC60DA" w:rsidRDefault="00DC60DA">
      <w:pPr>
        <w:framePr w:w="8715" w:wrap="auto" w:hAnchor="text" w:x="1980"/>
        <w:sectPr w:rsidR="00DC60DA">
          <w:footerReference w:type="even" r:id="rId8"/>
          <w:footerReference w:type="default" r:id="rId9"/>
          <w:pgSz w:w="11907" w:h="16840" w:code="9"/>
          <w:pgMar w:top="1258" w:right="1440" w:bottom="1258" w:left="1440" w:header="720" w:footer="720" w:gutter="0"/>
          <w:pgNumType w:fmt="upperRoman"/>
          <w:cols w:space="720"/>
        </w:sectPr>
      </w:pPr>
    </w:p>
    <w:p w14:paraId="04400AF7" w14:textId="77777777" w:rsidR="00DC60DA" w:rsidRDefault="00DC60DA"/>
    <w:tbl>
      <w:tblPr>
        <w:tblW w:w="9180" w:type="dxa"/>
        <w:tblInd w:w="108" w:type="dxa"/>
        <w:tblBorders>
          <w:top w:val="single" w:sz="4" w:space="0" w:color="auto"/>
          <w:bottom w:val="single" w:sz="4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9180"/>
      </w:tblGrid>
      <w:tr w:rsidR="00DC60DA" w14:paraId="6E65D58A" w14:textId="77777777">
        <w:trPr>
          <w:trHeight w:val="540"/>
        </w:trPr>
        <w:tc>
          <w:tcPr>
            <w:tcW w:w="9180" w:type="dxa"/>
            <w:shd w:val="clear" w:color="auto" w:fill="CCCCCC"/>
          </w:tcPr>
          <w:p w14:paraId="27F1480D" w14:textId="77777777" w:rsidR="00DC60DA" w:rsidRDefault="00DC60DA">
            <w:pPr>
              <w:rPr>
                <w:b/>
              </w:rPr>
            </w:pPr>
            <w:r>
              <w:rPr>
                <w:rFonts w:hint="eastAsia"/>
                <w:b/>
                <w:sz w:val="44"/>
                <w:szCs w:val="44"/>
              </w:rPr>
              <w:t>目录</w:t>
            </w:r>
          </w:p>
        </w:tc>
      </w:tr>
    </w:tbl>
    <w:p w14:paraId="53BDFF86" w14:textId="77777777" w:rsidR="00DC60DA" w:rsidRDefault="00DC60DA"/>
    <w:p w14:paraId="3B00A334" w14:textId="77777777" w:rsidR="00266BE4" w:rsidRDefault="006D382A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"1-2" \h \z </w:instrText>
      </w:r>
      <w:r>
        <w:rPr>
          <w:b w:val="0"/>
          <w:bCs w:val="0"/>
          <w:caps w:val="0"/>
        </w:rPr>
        <w:fldChar w:fldCharType="separate"/>
      </w:r>
      <w:hyperlink w:anchor="_Toc385951219" w:history="1">
        <w:r w:rsidR="00266BE4" w:rsidRPr="00F93F6B">
          <w:rPr>
            <w:rStyle w:val="ae"/>
            <w:noProof/>
          </w:rPr>
          <w:t>1.</w:t>
        </w:r>
        <w:r w:rsidR="00266BE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266BE4" w:rsidRPr="00F93F6B">
          <w:rPr>
            <w:rStyle w:val="ae"/>
            <w:rFonts w:hint="eastAsia"/>
            <w:noProof/>
          </w:rPr>
          <w:t>概述</w:t>
        </w:r>
        <w:r w:rsidR="00266BE4">
          <w:rPr>
            <w:noProof/>
            <w:webHidden/>
          </w:rPr>
          <w:tab/>
        </w:r>
        <w:r w:rsidR="00266BE4">
          <w:rPr>
            <w:noProof/>
            <w:webHidden/>
          </w:rPr>
          <w:fldChar w:fldCharType="begin"/>
        </w:r>
        <w:r w:rsidR="00266BE4">
          <w:rPr>
            <w:noProof/>
            <w:webHidden/>
          </w:rPr>
          <w:instrText xml:space="preserve"> PAGEREF _Toc385951219 \h </w:instrText>
        </w:r>
        <w:r w:rsidR="00266BE4">
          <w:rPr>
            <w:noProof/>
            <w:webHidden/>
          </w:rPr>
        </w:r>
        <w:r w:rsidR="00266BE4">
          <w:rPr>
            <w:noProof/>
            <w:webHidden/>
          </w:rPr>
          <w:fldChar w:fldCharType="separate"/>
        </w:r>
        <w:r w:rsidR="00266BE4">
          <w:rPr>
            <w:noProof/>
            <w:webHidden/>
          </w:rPr>
          <w:t>1</w:t>
        </w:r>
        <w:r w:rsidR="00266BE4">
          <w:rPr>
            <w:noProof/>
            <w:webHidden/>
          </w:rPr>
          <w:fldChar w:fldCharType="end"/>
        </w:r>
      </w:hyperlink>
    </w:p>
    <w:p w14:paraId="2281CE78" w14:textId="77777777" w:rsidR="00266BE4" w:rsidRDefault="001B3594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385951220" w:history="1">
        <w:r w:rsidR="00266BE4" w:rsidRPr="00F93F6B">
          <w:rPr>
            <w:rStyle w:val="ae"/>
            <w:noProof/>
          </w:rPr>
          <w:t>2.</w:t>
        </w:r>
        <w:r w:rsidR="00266BE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266BE4" w:rsidRPr="00F93F6B">
          <w:rPr>
            <w:rStyle w:val="ae"/>
            <w:rFonts w:hint="eastAsia"/>
            <w:noProof/>
          </w:rPr>
          <w:t>架构规划与介绍</w:t>
        </w:r>
        <w:r w:rsidR="00266BE4">
          <w:rPr>
            <w:noProof/>
            <w:webHidden/>
          </w:rPr>
          <w:tab/>
        </w:r>
        <w:r w:rsidR="00266BE4">
          <w:rPr>
            <w:noProof/>
            <w:webHidden/>
          </w:rPr>
          <w:fldChar w:fldCharType="begin"/>
        </w:r>
        <w:r w:rsidR="00266BE4">
          <w:rPr>
            <w:noProof/>
            <w:webHidden/>
          </w:rPr>
          <w:instrText xml:space="preserve"> PAGEREF _Toc385951220 \h </w:instrText>
        </w:r>
        <w:r w:rsidR="00266BE4">
          <w:rPr>
            <w:noProof/>
            <w:webHidden/>
          </w:rPr>
        </w:r>
        <w:r w:rsidR="00266BE4">
          <w:rPr>
            <w:noProof/>
            <w:webHidden/>
          </w:rPr>
          <w:fldChar w:fldCharType="separate"/>
        </w:r>
        <w:r w:rsidR="00266BE4">
          <w:rPr>
            <w:noProof/>
            <w:webHidden/>
          </w:rPr>
          <w:t>1</w:t>
        </w:r>
        <w:r w:rsidR="00266BE4">
          <w:rPr>
            <w:noProof/>
            <w:webHidden/>
          </w:rPr>
          <w:fldChar w:fldCharType="end"/>
        </w:r>
      </w:hyperlink>
    </w:p>
    <w:p w14:paraId="68DA9D7E" w14:textId="77777777" w:rsidR="00266BE4" w:rsidRDefault="001B3594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385951221" w:history="1">
        <w:r w:rsidR="00266BE4" w:rsidRPr="00F93F6B">
          <w:rPr>
            <w:rStyle w:val="ae"/>
            <w:noProof/>
          </w:rPr>
          <w:t>2.1</w:t>
        </w:r>
        <w:r w:rsidR="00266BE4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266BE4" w:rsidRPr="00F93F6B">
          <w:rPr>
            <w:rStyle w:val="ae"/>
            <w:rFonts w:hint="eastAsia"/>
            <w:noProof/>
          </w:rPr>
          <w:t>总体架构</w:t>
        </w:r>
        <w:r w:rsidR="00266BE4">
          <w:rPr>
            <w:noProof/>
            <w:webHidden/>
          </w:rPr>
          <w:tab/>
        </w:r>
        <w:r w:rsidR="00266BE4">
          <w:rPr>
            <w:noProof/>
            <w:webHidden/>
          </w:rPr>
          <w:fldChar w:fldCharType="begin"/>
        </w:r>
        <w:r w:rsidR="00266BE4">
          <w:rPr>
            <w:noProof/>
            <w:webHidden/>
          </w:rPr>
          <w:instrText xml:space="preserve"> PAGEREF _Toc385951221 \h </w:instrText>
        </w:r>
        <w:r w:rsidR="00266BE4">
          <w:rPr>
            <w:noProof/>
            <w:webHidden/>
          </w:rPr>
        </w:r>
        <w:r w:rsidR="00266BE4">
          <w:rPr>
            <w:noProof/>
            <w:webHidden/>
          </w:rPr>
          <w:fldChar w:fldCharType="separate"/>
        </w:r>
        <w:r w:rsidR="00266BE4">
          <w:rPr>
            <w:noProof/>
            <w:webHidden/>
          </w:rPr>
          <w:t>1</w:t>
        </w:r>
        <w:r w:rsidR="00266BE4">
          <w:rPr>
            <w:noProof/>
            <w:webHidden/>
          </w:rPr>
          <w:fldChar w:fldCharType="end"/>
        </w:r>
      </w:hyperlink>
    </w:p>
    <w:p w14:paraId="25D8EB0D" w14:textId="77777777" w:rsidR="00266BE4" w:rsidRDefault="001B3594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385951222" w:history="1">
        <w:r w:rsidR="00266BE4" w:rsidRPr="00F93F6B">
          <w:rPr>
            <w:rStyle w:val="ae"/>
            <w:noProof/>
          </w:rPr>
          <w:t>2.2</w:t>
        </w:r>
        <w:r w:rsidR="00266BE4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266BE4" w:rsidRPr="00F93F6B">
          <w:rPr>
            <w:rStyle w:val="ae"/>
            <w:rFonts w:hint="eastAsia"/>
            <w:noProof/>
          </w:rPr>
          <w:t>技术架构</w:t>
        </w:r>
        <w:r w:rsidR="00266BE4">
          <w:rPr>
            <w:noProof/>
            <w:webHidden/>
          </w:rPr>
          <w:tab/>
        </w:r>
        <w:r w:rsidR="00266BE4">
          <w:rPr>
            <w:noProof/>
            <w:webHidden/>
          </w:rPr>
          <w:fldChar w:fldCharType="begin"/>
        </w:r>
        <w:r w:rsidR="00266BE4">
          <w:rPr>
            <w:noProof/>
            <w:webHidden/>
          </w:rPr>
          <w:instrText xml:space="preserve"> PAGEREF _Toc385951222 \h </w:instrText>
        </w:r>
        <w:r w:rsidR="00266BE4">
          <w:rPr>
            <w:noProof/>
            <w:webHidden/>
          </w:rPr>
        </w:r>
        <w:r w:rsidR="00266BE4">
          <w:rPr>
            <w:noProof/>
            <w:webHidden/>
          </w:rPr>
          <w:fldChar w:fldCharType="separate"/>
        </w:r>
        <w:r w:rsidR="00266BE4">
          <w:rPr>
            <w:noProof/>
            <w:webHidden/>
          </w:rPr>
          <w:t>4</w:t>
        </w:r>
        <w:r w:rsidR="00266BE4">
          <w:rPr>
            <w:noProof/>
            <w:webHidden/>
          </w:rPr>
          <w:fldChar w:fldCharType="end"/>
        </w:r>
      </w:hyperlink>
    </w:p>
    <w:p w14:paraId="0DBE2A5E" w14:textId="77777777" w:rsidR="00266BE4" w:rsidRDefault="001B3594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385951223" w:history="1">
        <w:r w:rsidR="00266BE4" w:rsidRPr="00F93F6B">
          <w:rPr>
            <w:rStyle w:val="ae"/>
            <w:noProof/>
          </w:rPr>
          <w:t>2.3</w:t>
        </w:r>
        <w:r w:rsidR="00266BE4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266BE4" w:rsidRPr="00F93F6B">
          <w:rPr>
            <w:rStyle w:val="ae"/>
            <w:rFonts w:hint="eastAsia"/>
            <w:noProof/>
          </w:rPr>
          <w:t>物理架构</w:t>
        </w:r>
        <w:r w:rsidR="00266BE4">
          <w:rPr>
            <w:noProof/>
            <w:webHidden/>
          </w:rPr>
          <w:tab/>
        </w:r>
        <w:r w:rsidR="00266BE4">
          <w:rPr>
            <w:noProof/>
            <w:webHidden/>
          </w:rPr>
          <w:fldChar w:fldCharType="begin"/>
        </w:r>
        <w:r w:rsidR="00266BE4">
          <w:rPr>
            <w:noProof/>
            <w:webHidden/>
          </w:rPr>
          <w:instrText xml:space="preserve"> PAGEREF _Toc385951223 \h </w:instrText>
        </w:r>
        <w:r w:rsidR="00266BE4">
          <w:rPr>
            <w:noProof/>
            <w:webHidden/>
          </w:rPr>
        </w:r>
        <w:r w:rsidR="00266BE4">
          <w:rPr>
            <w:noProof/>
            <w:webHidden/>
          </w:rPr>
          <w:fldChar w:fldCharType="separate"/>
        </w:r>
        <w:r w:rsidR="00266BE4">
          <w:rPr>
            <w:noProof/>
            <w:webHidden/>
          </w:rPr>
          <w:t>4</w:t>
        </w:r>
        <w:r w:rsidR="00266BE4">
          <w:rPr>
            <w:noProof/>
            <w:webHidden/>
          </w:rPr>
          <w:fldChar w:fldCharType="end"/>
        </w:r>
      </w:hyperlink>
    </w:p>
    <w:p w14:paraId="536C070D" w14:textId="77777777" w:rsidR="00266BE4" w:rsidRDefault="001B3594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385951224" w:history="1">
        <w:r w:rsidR="00266BE4" w:rsidRPr="00F93F6B">
          <w:rPr>
            <w:rStyle w:val="ae"/>
            <w:noProof/>
          </w:rPr>
          <w:t>3.</w:t>
        </w:r>
        <w:r w:rsidR="00266BE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266BE4" w:rsidRPr="00F93F6B">
          <w:rPr>
            <w:rStyle w:val="ae"/>
            <w:rFonts w:hint="eastAsia"/>
            <w:noProof/>
          </w:rPr>
          <w:t>平台规划</w:t>
        </w:r>
        <w:r w:rsidR="00266BE4">
          <w:rPr>
            <w:noProof/>
            <w:webHidden/>
          </w:rPr>
          <w:tab/>
        </w:r>
        <w:r w:rsidR="00266BE4">
          <w:rPr>
            <w:noProof/>
            <w:webHidden/>
          </w:rPr>
          <w:fldChar w:fldCharType="begin"/>
        </w:r>
        <w:r w:rsidR="00266BE4">
          <w:rPr>
            <w:noProof/>
            <w:webHidden/>
          </w:rPr>
          <w:instrText xml:space="preserve"> PAGEREF _Toc385951224 \h </w:instrText>
        </w:r>
        <w:r w:rsidR="00266BE4">
          <w:rPr>
            <w:noProof/>
            <w:webHidden/>
          </w:rPr>
        </w:r>
        <w:r w:rsidR="00266BE4">
          <w:rPr>
            <w:noProof/>
            <w:webHidden/>
          </w:rPr>
          <w:fldChar w:fldCharType="separate"/>
        </w:r>
        <w:r w:rsidR="00266BE4">
          <w:rPr>
            <w:noProof/>
            <w:webHidden/>
          </w:rPr>
          <w:t>4</w:t>
        </w:r>
        <w:r w:rsidR="00266BE4">
          <w:rPr>
            <w:noProof/>
            <w:webHidden/>
          </w:rPr>
          <w:fldChar w:fldCharType="end"/>
        </w:r>
      </w:hyperlink>
    </w:p>
    <w:p w14:paraId="725772AF" w14:textId="77777777" w:rsidR="00266BE4" w:rsidRDefault="001B3594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385951225" w:history="1">
        <w:r w:rsidR="00266BE4" w:rsidRPr="00F93F6B">
          <w:rPr>
            <w:rStyle w:val="ae"/>
            <w:noProof/>
          </w:rPr>
          <w:t>4.</w:t>
        </w:r>
        <w:r w:rsidR="00266BE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266BE4" w:rsidRPr="00F93F6B">
          <w:rPr>
            <w:rStyle w:val="ae"/>
            <w:rFonts w:hint="eastAsia"/>
            <w:noProof/>
          </w:rPr>
          <w:t>框架介绍</w:t>
        </w:r>
        <w:r w:rsidR="00266BE4">
          <w:rPr>
            <w:noProof/>
            <w:webHidden/>
          </w:rPr>
          <w:tab/>
        </w:r>
        <w:r w:rsidR="00266BE4">
          <w:rPr>
            <w:noProof/>
            <w:webHidden/>
          </w:rPr>
          <w:fldChar w:fldCharType="begin"/>
        </w:r>
        <w:r w:rsidR="00266BE4">
          <w:rPr>
            <w:noProof/>
            <w:webHidden/>
          </w:rPr>
          <w:instrText xml:space="preserve"> PAGEREF _Toc385951225 \h </w:instrText>
        </w:r>
        <w:r w:rsidR="00266BE4">
          <w:rPr>
            <w:noProof/>
            <w:webHidden/>
          </w:rPr>
        </w:r>
        <w:r w:rsidR="00266BE4">
          <w:rPr>
            <w:noProof/>
            <w:webHidden/>
          </w:rPr>
          <w:fldChar w:fldCharType="separate"/>
        </w:r>
        <w:r w:rsidR="00266BE4">
          <w:rPr>
            <w:noProof/>
            <w:webHidden/>
          </w:rPr>
          <w:t>5</w:t>
        </w:r>
        <w:r w:rsidR="00266BE4">
          <w:rPr>
            <w:noProof/>
            <w:webHidden/>
          </w:rPr>
          <w:fldChar w:fldCharType="end"/>
        </w:r>
      </w:hyperlink>
    </w:p>
    <w:p w14:paraId="1FD7922C" w14:textId="77777777" w:rsidR="00266BE4" w:rsidRDefault="001B3594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385951226" w:history="1">
        <w:r w:rsidR="00266BE4" w:rsidRPr="00F93F6B">
          <w:rPr>
            <w:rStyle w:val="ae"/>
            <w:noProof/>
          </w:rPr>
          <w:t>4.1</w:t>
        </w:r>
        <w:r w:rsidR="00266BE4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266BE4" w:rsidRPr="00F93F6B">
          <w:rPr>
            <w:rStyle w:val="ae"/>
            <w:rFonts w:hint="eastAsia"/>
            <w:noProof/>
          </w:rPr>
          <w:t>展现层</w:t>
        </w:r>
        <w:r w:rsidR="00266BE4">
          <w:rPr>
            <w:noProof/>
            <w:webHidden/>
          </w:rPr>
          <w:tab/>
        </w:r>
        <w:r w:rsidR="00266BE4">
          <w:rPr>
            <w:noProof/>
            <w:webHidden/>
          </w:rPr>
          <w:fldChar w:fldCharType="begin"/>
        </w:r>
        <w:r w:rsidR="00266BE4">
          <w:rPr>
            <w:noProof/>
            <w:webHidden/>
          </w:rPr>
          <w:instrText xml:space="preserve"> PAGEREF _Toc385951226 \h </w:instrText>
        </w:r>
        <w:r w:rsidR="00266BE4">
          <w:rPr>
            <w:noProof/>
            <w:webHidden/>
          </w:rPr>
        </w:r>
        <w:r w:rsidR="00266BE4">
          <w:rPr>
            <w:noProof/>
            <w:webHidden/>
          </w:rPr>
          <w:fldChar w:fldCharType="separate"/>
        </w:r>
        <w:r w:rsidR="00266BE4">
          <w:rPr>
            <w:noProof/>
            <w:webHidden/>
          </w:rPr>
          <w:t>5</w:t>
        </w:r>
        <w:r w:rsidR="00266BE4">
          <w:rPr>
            <w:noProof/>
            <w:webHidden/>
          </w:rPr>
          <w:fldChar w:fldCharType="end"/>
        </w:r>
      </w:hyperlink>
    </w:p>
    <w:p w14:paraId="2C0F595C" w14:textId="77777777" w:rsidR="00266BE4" w:rsidRDefault="001B3594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385951227" w:history="1">
        <w:r w:rsidR="00266BE4" w:rsidRPr="00F93F6B">
          <w:rPr>
            <w:rStyle w:val="ae"/>
            <w:noProof/>
          </w:rPr>
          <w:t>4.2</w:t>
        </w:r>
        <w:r w:rsidR="00266BE4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266BE4" w:rsidRPr="00F93F6B">
          <w:rPr>
            <w:rStyle w:val="ae"/>
            <w:rFonts w:hint="eastAsia"/>
            <w:noProof/>
          </w:rPr>
          <w:t>控制层</w:t>
        </w:r>
        <w:r w:rsidR="00266BE4">
          <w:rPr>
            <w:noProof/>
            <w:webHidden/>
          </w:rPr>
          <w:tab/>
        </w:r>
        <w:r w:rsidR="00266BE4">
          <w:rPr>
            <w:noProof/>
            <w:webHidden/>
          </w:rPr>
          <w:fldChar w:fldCharType="begin"/>
        </w:r>
        <w:r w:rsidR="00266BE4">
          <w:rPr>
            <w:noProof/>
            <w:webHidden/>
          </w:rPr>
          <w:instrText xml:space="preserve"> PAGEREF _Toc385951227 \h </w:instrText>
        </w:r>
        <w:r w:rsidR="00266BE4">
          <w:rPr>
            <w:noProof/>
            <w:webHidden/>
          </w:rPr>
        </w:r>
        <w:r w:rsidR="00266BE4">
          <w:rPr>
            <w:noProof/>
            <w:webHidden/>
          </w:rPr>
          <w:fldChar w:fldCharType="separate"/>
        </w:r>
        <w:r w:rsidR="00266BE4">
          <w:rPr>
            <w:noProof/>
            <w:webHidden/>
          </w:rPr>
          <w:t>5</w:t>
        </w:r>
        <w:r w:rsidR="00266BE4">
          <w:rPr>
            <w:noProof/>
            <w:webHidden/>
          </w:rPr>
          <w:fldChar w:fldCharType="end"/>
        </w:r>
      </w:hyperlink>
    </w:p>
    <w:p w14:paraId="63E3DAD0" w14:textId="77777777" w:rsidR="00266BE4" w:rsidRDefault="001B3594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385951228" w:history="1">
        <w:r w:rsidR="00266BE4" w:rsidRPr="00F93F6B">
          <w:rPr>
            <w:rStyle w:val="ae"/>
            <w:noProof/>
          </w:rPr>
          <w:t>4.3</w:t>
        </w:r>
        <w:r w:rsidR="00266BE4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266BE4" w:rsidRPr="00F93F6B">
          <w:rPr>
            <w:rStyle w:val="ae"/>
            <w:rFonts w:hint="eastAsia"/>
            <w:noProof/>
          </w:rPr>
          <w:t>业务层</w:t>
        </w:r>
        <w:r w:rsidR="00266BE4">
          <w:rPr>
            <w:noProof/>
            <w:webHidden/>
          </w:rPr>
          <w:tab/>
        </w:r>
        <w:r w:rsidR="00266BE4">
          <w:rPr>
            <w:noProof/>
            <w:webHidden/>
          </w:rPr>
          <w:fldChar w:fldCharType="begin"/>
        </w:r>
        <w:r w:rsidR="00266BE4">
          <w:rPr>
            <w:noProof/>
            <w:webHidden/>
          </w:rPr>
          <w:instrText xml:space="preserve"> PAGEREF _Toc385951228 \h </w:instrText>
        </w:r>
        <w:r w:rsidR="00266BE4">
          <w:rPr>
            <w:noProof/>
            <w:webHidden/>
          </w:rPr>
        </w:r>
        <w:r w:rsidR="00266BE4">
          <w:rPr>
            <w:noProof/>
            <w:webHidden/>
          </w:rPr>
          <w:fldChar w:fldCharType="separate"/>
        </w:r>
        <w:r w:rsidR="00266BE4">
          <w:rPr>
            <w:noProof/>
            <w:webHidden/>
          </w:rPr>
          <w:t>6</w:t>
        </w:r>
        <w:r w:rsidR="00266BE4">
          <w:rPr>
            <w:noProof/>
            <w:webHidden/>
          </w:rPr>
          <w:fldChar w:fldCharType="end"/>
        </w:r>
      </w:hyperlink>
    </w:p>
    <w:p w14:paraId="374E46D6" w14:textId="77777777" w:rsidR="00266BE4" w:rsidRDefault="001B3594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385951229" w:history="1">
        <w:r w:rsidR="00266BE4" w:rsidRPr="00F93F6B">
          <w:rPr>
            <w:rStyle w:val="ae"/>
            <w:noProof/>
          </w:rPr>
          <w:t>4.4</w:t>
        </w:r>
        <w:r w:rsidR="00266BE4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266BE4" w:rsidRPr="00F93F6B">
          <w:rPr>
            <w:rStyle w:val="ae"/>
            <w:rFonts w:hint="eastAsia"/>
            <w:noProof/>
          </w:rPr>
          <w:t>持久层</w:t>
        </w:r>
        <w:r w:rsidR="00266BE4">
          <w:rPr>
            <w:noProof/>
            <w:webHidden/>
          </w:rPr>
          <w:tab/>
        </w:r>
        <w:r w:rsidR="00266BE4">
          <w:rPr>
            <w:noProof/>
            <w:webHidden/>
          </w:rPr>
          <w:fldChar w:fldCharType="begin"/>
        </w:r>
        <w:r w:rsidR="00266BE4">
          <w:rPr>
            <w:noProof/>
            <w:webHidden/>
          </w:rPr>
          <w:instrText xml:space="preserve"> PAGEREF _Toc385951229 \h </w:instrText>
        </w:r>
        <w:r w:rsidR="00266BE4">
          <w:rPr>
            <w:noProof/>
            <w:webHidden/>
          </w:rPr>
        </w:r>
        <w:r w:rsidR="00266BE4">
          <w:rPr>
            <w:noProof/>
            <w:webHidden/>
          </w:rPr>
          <w:fldChar w:fldCharType="separate"/>
        </w:r>
        <w:r w:rsidR="00266BE4">
          <w:rPr>
            <w:noProof/>
            <w:webHidden/>
          </w:rPr>
          <w:t>6</w:t>
        </w:r>
        <w:r w:rsidR="00266BE4">
          <w:rPr>
            <w:noProof/>
            <w:webHidden/>
          </w:rPr>
          <w:fldChar w:fldCharType="end"/>
        </w:r>
      </w:hyperlink>
    </w:p>
    <w:p w14:paraId="51006173" w14:textId="77777777" w:rsidR="00266BE4" w:rsidRDefault="001B3594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385951230" w:history="1">
        <w:r w:rsidR="00266BE4" w:rsidRPr="00F93F6B">
          <w:rPr>
            <w:rStyle w:val="ae"/>
            <w:noProof/>
          </w:rPr>
          <w:t>5.</w:t>
        </w:r>
        <w:r w:rsidR="00266BE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266BE4" w:rsidRPr="00F93F6B">
          <w:rPr>
            <w:rStyle w:val="ae"/>
            <w:rFonts w:hint="eastAsia"/>
            <w:noProof/>
          </w:rPr>
          <w:t>框架技术清单</w:t>
        </w:r>
        <w:r w:rsidR="00266BE4">
          <w:rPr>
            <w:noProof/>
            <w:webHidden/>
          </w:rPr>
          <w:tab/>
        </w:r>
        <w:r w:rsidR="00266BE4">
          <w:rPr>
            <w:noProof/>
            <w:webHidden/>
          </w:rPr>
          <w:fldChar w:fldCharType="begin"/>
        </w:r>
        <w:r w:rsidR="00266BE4">
          <w:rPr>
            <w:noProof/>
            <w:webHidden/>
          </w:rPr>
          <w:instrText xml:space="preserve"> PAGEREF _Toc385951230 \h </w:instrText>
        </w:r>
        <w:r w:rsidR="00266BE4">
          <w:rPr>
            <w:noProof/>
            <w:webHidden/>
          </w:rPr>
        </w:r>
        <w:r w:rsidR="00266BE4">
          <w:rPr>
            <w:noProof/>
            <w:webHidden/>
          </w:rPr>
          <w:fldChar w:fldCharType="separate"/>
        </w:r>
        <w:r w:rsidR="00266BE4">
          <w:rPr>
            <w:noProof/>
            <w:webHidden/>
          </w:rPr>
          <w:t>6</w:t>
        </w:r>
        <w:r w:rsidR="00266BE4">
          <w:rPr>
            <w:noProof/>
            <w:webHidden/>
          </w:rPr>
          <w:fldChar w:fldCharType="end"/>
        </w:r>
      </w:hyperlink>
    </w:p>
    <w:p w14:paraId="16A74D39" w14:textId="77777777" w:rsidR="00DC60DA" w:rsidRDefault="006D382A">
      <w:r>
        <w:rPr>
          <w:rFonts w:ascii="Times New Roman"/>
          <w:b/>
          <w:bCs/>
          <w:caps/>
          <w:szCs w:val="24"/>
        </w:rPr>
        <w:fldChar w:fldCharType="end"/>
      </w:r>
    </w:p>
    <w:p w14:paraId="2B4A5262" w14:textId="77777777" w:rsidR="00DC60DA" w:rsidRDefault="00DC60DA">
      <w:pPr>
        <w:sectPr w:rsidR="00DC60DA">
          <w:footerReference w:type="default" r:id="rId10"/>
          <w:pgSz w:w="11907" w:h="16840" w:code="9"/>
          <w:pgMar w:top="1440" w:right="1440" w:bottom="1258" w:left="1440" w:header="720" w:footer="720" w:gutter="0"/>
          <w:pgNumType w:fmt="upperRoman" w:start="1"/>
          <w:cols w:space="720"/>
        </w:sectPr>
      </w:pPr>
    </w:p>
    <w:bookmarkStart w:id="0" w:name="UseBySODA"/>
    <w:bookmarkEnd w:id="0"/>
    <w:p w14:paraId="5D4748CD" w14:textId="77777777" w:rsidR="00C7031E" w:rsidRDefault="00C7031E" w:rsidP="00C7031E">
      <w:pPr>
        <w:pStyle w:val="a5"/>
        <w:rPr>
          <w:szCs w:val="48"/>
        </w:rPr>
      </w:pPr>
      <w:r>
        <w:rPr>
          <w:szCs w:val="48"/>
        </w:rPr>
        <w:lastRenderedPageBreak/>
        <w:fldChar w:fldCharType="begin"/>
      </w:r>
      <w:r>
        <w:rPr>
          <w:szCs w:val="48"/>
        </w:rPr>
        <w:instrText xml:space="preserve"> TITLE  \* MERGEFORMAT </w:instrText>
      </w:r>
      <w:r>
        <w:rPr>
          <w:szCs w:val="48"/>
        </w:rPr>
        <w:fldChar w:fldCharType="separate"/>
      </w:r>
      <w:r>
        <w:rPr>
          <w:rFonts w:hint="eastAsia"/>
          <w:szCs w:val="48"/>
        </w:rPr>
        <w:t>系统</w:t>
      </w:r>
      <w:r w:rsidRPr="00056FE7">
        <w:rPr>
          <w:rFonts w:hint="eastAsia"/>
          <w:szCs w:val="48"/>
        </w:rPr>
        <w:t>框架</w:t>
      </w:r>
      <w:r>
        <w:rPr>
          <w:szCs w:val="48"/>
        </w:rPr>
        <w:fldChar w:fldCharType="end"/>
      </w:r>
      <w:r>
        <w:rPr>
          <w:szCs w:val="48"/>
        </w:rPr>
        <w:t>介绍</w:t>
      </w:r>
    </w:p>
    <w:p w14:paraId="12C0BA17" w14:textId="77777777" w:rsidR="000B1318" w:rsidRDefault="000B1318" w:rsidP="00186FDA">
      <w:pPr>
        <w:pStyle w:val="1"/>
      </w:pPr>
      <w:bookmarkStart w:id="1" w:name="_Toc385951219"/>
      <w:r>
        <w:rPr>
          <w:rFonts w:hint="eastAsia"/>
        </w:rPr>
        <w:t>概述</w:t>
      </w:r>
      <w:bookmarkEnd w:id="1"/>
    </w:p>
    <w:p w14:paraId="06AFC120" w14:textId="77777777" w:rsidR="004127C8" w:rsidRDefault="004127C8" w:rsidP="004127C8">
      <w:pPr>
        <w:ind w:firstLineChars="400" w:firstLine="800"/>
      </w:pPr>
      <w:r>
        <w:t>本文档介绍产品技术架构规划与框架技术说明，辅助项目技术架构规划，新项目构建，以及基于该框架的开发。</w:t>
      </w:r>
    </w:p>
    <w:p w14:paraId="1F90A804" w14:textId="77777777" w:rsidR="002E1BB9" w:rsidRDefault="002E1BB9" w:rsidP="004127C8">
      <w:pPr>
        <w:ind w:firstLineChars="400" w:firstLine="800"/>
      </w:pPr>
    </w:p>
    <w:p w14:paraId="0B8A6E8F" w14:textId="77777777" w:rsidR="00E04E23" w:rsidRPr="00E04E23" w:rsidRDefault="00E04E23" w:rsidP="00E04E23">
      <w:pPr>
        <w:pStyle w:val="1"/>
      </w:pPr>
      <w:bookmarkStart w:id="2" w:name="_Toc385951220"/>
      <w:r w:rsidRPr="00E04E23">
        <w:t>架构规划与介绍</w:t>
      </w:r>
      <w:bookmarkEnd w:id="2"/>
    </w:p>
    <w:p w14:paraId="58C013E7" w14:textId="77777777" w:rsidR="00E04E23" w:rsidRPr="00E04E23" w:rsidRDefault="00E04E23" w:rsidP="00E04E23">
      <w:pPr>
        <w:pStyle w:val="2"/>
      </w:pPr>
      <w:bookmarkStart w:id="3" w:name="_Toc385951221"/>
      <w:r w:rsidRPr="00E04E23">
        <w:rPr>
          <w:rFonts w:hint="eastAsia"/>
        </w:rPr>
        <w:t>总体架构</w:t>
      </w:r>
      <w:bookmarkEnd w:id="3"/>
    </w:p>
    <w:p w14:paraId="5BC86859" w14:textId="77777777" w:rsidR="00E04E23" w:rsidRPr="00B521BE" w:rsidRDefault="00E04E23" w:rsidP="00E04E23">
      <w:r>
        <w:rPr>
          <w:rFonts w:hint="eastAsia"/>
        </w:rPr>
        <w:t>云和端的互动示意图：</w:t>
      </w:r>
    </w:p>
    <w:p w14:paraId="3257F999" w14:textId="77777777" w:rsidR="00E04E23" w:rsidRDefault="00E04E23" w:rsidP="00E04E23">
      <w:r>
        <w:rPr>
          <w:noProof/>
        </w:rPr>
        <w:drawing>
          <wp:inline distT="0" distB="0" distL="0" distR="0" wp14:anchorId="5409996B" wp14:editId="0F4F8786">
            <wp:extent cx="5274310" cy="3443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1F32" w14:textId="77777777" w:rsidR="00E04E23" w:rsidRPr="00B521BE" w:rsidRDefault="00E04E23" w:rsidP="00E04E23"/>
    <w:p w14:paraId="032CBF59" w14:textId="77777777" w:rsidR="00E04E23" w:rsidRDefault="00E04E23" w:rsidP="00E04E23">
      <w:r>
        <w:rPr>
          <w:noProof/>
        </w:rPr>
        <w:lastRenderedPageBreak/>
        <w:drawing>
          <wp:inline distT="0" distB="0" distL="0" distR="0" wp14:anchorId="790ED780" wp14:editId="496E2FB4">
            <wp:extent cx="5274310" cy="3521075"/>
            <wp:effectExtent l="0" t="0" r="2540" b="31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684F" w14:textId="77777777" w:rsidR="00E04E23" w:rsidRDefault="00E04E23" w:rsidP="00E04E23"/>
    <w:p w14:paraId="586F9AA2" w14:textId="77777777" w:rsidR="00E04E23" w:rsidRDefault="00E04E23" w:rsidP="00E04E23">
      <w:pPr>
        <w:widowControl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应用</w:t>
      </w:r>
      <w:r w:rsidRPr="001413DB">
        <w:rPr>
          <w:rFonts w:ascii="宋体" w:hAnsi="宋体" w:cs="宋体" w:hint="eastAsia"/>
          <w:b/>
          <w:sz w:val="24"/>
          <w:szCs w:val="24"/>
        </w:rPr>
        <w:t>框架</w:t>
      </w:r>
      <w:r>
        <w:rPr>
          <w:rFonts w:ascii="宋体" w:hAnsi="宋体" w:cs="宋体" w:hint="eastAsia"/>
          <w:sz w:val="24"/>
          <w:szCs w:val="24"/>
        </w:rPr>
        <w:t>：系统底层框架，为所有项目的父类，提供基础支撑能力。</w:t>
      </w:r>
    </w:p>
    <w:p w14:paraId="4C8C13F7" w14:textId="77777777" w:rsidR="00E04E23" w:rsidRDefault="00E04E23" w:rsidP="00E04E23">
      <w:pPr>
        <w:widowControl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应用</w:t>
      </w:r>
      <w:r w:rsidRPr="008C5295">
        <w:rPr>
          <w:rFonts w:ascii="宋体" w:hAnsi="宋体" w:cs="宋体" w:hint="eastAsia"/>
          <w:b/>
          <w:sz w:val="24"/>
          <w:szCs w:val="24"/>
        </w:rPr>
        <w:t>平台</w:t>
      </w:r>
      <w:r>
        <w:rPr>
          <w:rFonts w:ascii="宋体" w:hAnsi="宋体" w:cs="宋体" w:hint="eastAsia"/>
          <w:sz w:val="24"/>
          <w:szCs w:val="24"/>
        </w:rPr>
        <w:t>：继承框架项目，为所有业务项目的父类，提供基础业务支撑能力。</w:t>
      </w:r>
    </w:p>
    <w:p w14:paraId="34E6BFC6" w14:textId="77777777" w:rsidR="00E04E23" w:rsidRDefault="00E04E23" w:rsidP="00E04E23">
      <w:pPr>
        <w:widowControl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应用</w:t>
      </w:r>
      <w:r w:rsidRPr="00304EB9">
        <w:rPr>
          <w:rFonts w:ascii="宋体" w:hAnsi="宋体" w:cs="宋体" w:hint="eastAsia"/>
          <w:b/>
          <w:sz w:val="24"/>
          <w:szCs w:val="24"/>
        </w:rPr>
        <w:t>业务：</w:t>
      </w:r>
      <w:r w:rsidRPr="00742807">
        <w:rPr>
          <w:rFonts w:ascii="宋体" w:hAnsi="宋体" w:cs="宋体" w:hint="eastAsia"/>
          <w:sz w:val="24"/>
          <w:szCs w:val="24"/>
        </w:rPr>
        <w:t>基于框架和平台能力，结合新业务领域，做项目研发。</w:t>
      </w:r>
    </w:p>
    <w:p w14:paraId="1357EEFE" w14:textId="77777777" w:rsidR="00E04E23" w:rsidRPr="00304EB9" w:rsidRDefault="00E04E23" w:rsidP="00E04E23">
      <w:pPr>
        <w:widowControl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特点：使得项目开发有沉淀，有积累，可复用，基于平台快速开发迭代，使得应用开发更加敏捷，</w:t>
      </w:r>
      <w:r w:rsidRPr="00B055E3">
        <w:rPr>
          <w:rFonts w:ascii="宋体" w:hAnsi="宋体" w:cs="宋体" w:hint="eastAsia"/>
          <w:sz w:val="24"/>
          <w:szCs w:val="24"/>
        </w:rPr>
        <w:t>能够快速响应用户需求的开发能力</w:t>
      </w:r>
      <w:r>
        <w:rPr>
          <w:rFonts w:ascii="宋体" w:hAnsi="宋体" w:cs="宋体" w:hint="eastAsia"/>
          <w:sz w:val="24"/>
          <w:szCs w:val="24"/>
        </w:rPr>
        <w:t>，同时也节约了开发成本。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4E23" w14:paraId="1F26F53E" w14:textId="77777777" w:rsidTr="00B024C7">
        <w:tc>
          <w:tcPr>
            <w:tcW w:w="8296" w:type="dxa"/>
          </w:tcPr>
          <w:p w14:paraId="2F783481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65F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框架项目(smart-parent)</w:t>
            </w:r>
            <w:r w:rsidRPr="002051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  <w:p w14:paraId="3183157A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+--框架模块(com.isoftstone.smart.framework)：  </w:t>
            </w:r>
          </w:p>
          <w:p w14:paraId="0CDBB048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|    |  </w:t>
            </w:r>
          </w:p>
          <w:p w14:paraId="63066E28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|    +--dao &lt;-- 数据持久层处理  </w:t>
            </w:r>
          </w:p>
          <w:p w14:paraId="08BCD09F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|    +--exception &lt;-- 异常处理  </w:t>
            </w:r>
          </w:p>
          <w:p w14:paraId="4E9C204E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|    +--cache &lt;-- 数据缓存  </w:t>
            </w:r>
          </w:p>
          <w:p w14:paraId="5690212F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|    +--util &lt;-- 工具类 </w:t>
            </w:r>
          </w:p>
          <w:p w14:paraId="7255E189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|    +--log &lt;-- 日志</w:t>
            </w:r>
          </w:p>
          <w:p w14:paraId="63BA4053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....</w:t>
            </w:r>
          </w:p>
          <w:p w14:paraId="7B429E38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5BCC407" w14:textId="77777777" w:rsidR="00E04E23" w:rsidRPr="0085529D" w:rsidRDefault="00E04E23" w:rsidP="00B024C7">
            <w:pPr>
              <w:widowControl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5529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平台项目(smart-core)：</w:t>
            </w:r>
          </w:p>
          <w:p w14:paraId="75B919C8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+--平台模块(com.isoftstone.smart.platform)： </w:t>
            </w:r>
          </w:p>
          <w:p w14:paraId="591EF44F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|    |  </w:t>
            </w:r>
          </w:p>
          <w:p w14:paraId="138F4ED9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|    +--系统登录</w:t>
            </w:r>
          </w:p>
          <w:p w14:paraId="7BD08DA1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|    +--组织机构</w:t>
            </w:r>
          </w:p>
          <w:p w14:paraId="0AD65F8A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|    +--人员</w:t>
            </w:r>
          </w:p>
          <w:p w14:paraId="5D1BE2F5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|    +--角色</w:t>
            </w:r>
          </w:p>
          <w:p w14:paraId="11DEC931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|    +--权限</w:t>
            </w:r>
          </w:p>
          <w:p w14:paraId="2AD91DC4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|    +--菜单</w:t>
            </w:r>
          </w:p>
          <w:p w14:paraId="6657AE2F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|    +--配置管理</w:t>
            </w:r>
          </w:p>
          <w:p w14:paraId="4CC233F0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</w:p>
          <w:p w14:paraId="514F697C" w14:textId="77777777" w:rsidR="00E04E23" w:rsidRPr="00670D01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E8E9814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029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业务项目</w:t>
            </w:r>
            <w:r w:rsidRPr="002051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(smart-edu/smart-logistics/...)</w:t>
            </w:r>
          </w:p>
          <w:p w14:paraId="6F6D35E4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+--公共模块(com.isoftstone.smart.common)：</w:t>
            </w:r>
          </w:p>
          <w:p w14:paraId="4BB96B22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|    |  </w:t>
            </w:r>
          </w:p>
          <w:p w14:paraId="234FC235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|    +--constant &lt;-- 全局常量</w:t>
            </w:r>
          </w:p>
          <w:p w14:paraId="45DA3056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|    +--security &lt;-- 安全/权限</w:t>
            </w:r>
          </w:p>
          <w:p w14:paraId="5E7D3F36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|    +--entity &lt;-- 公共实体</w:t>
            </w:r>
          </w:p>
          <w:p w14:paraId="05EEF102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|    +--util &lt;-- 公共业务工具类</w:t>
            </w:r>
          </w:p>
          <w:p w14:paraId="3AA08CE7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....</w:t>
            </w:r>
          </w:p>
          <w:p w14:paraId="3C4A5615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| </w:t>
            </w:r>
          </w:p>
          <w:p w14:paraId="0AD52725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+--业务模块(com.isoftstone.smart.xxx)：(例如：司机端/货代端)</w:t>
            </w:r>
          </w:p>
          <w:p w14:paraId="2E4B5CCE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|    |  </w:t>
            </w:r>
          </w:p>
          <w:p w14:paraId="1C3424AD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|    +--web &lt;-- 针对web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前端 </w:t>
            </w:r>
            <w:r w:rsidRPr="002051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的请求处理</w:t>
            </w:r>
          </w:p>
          <w:p w14:paraId="176FD286" w14:textId="77777777" w:rsidR="00E04E23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|    +--app &lt;-- 针对app</w:t>
            </w:r>
            <w:bookmarkStart w:id="4" w:name="_GoBack"/>
            <w:bookmarkEnd w:id="4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/pad</w:t>
            </w:r>
            <w:r w:rsidRPr="002051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的请求处理</w:t>
            </w:r>
          </w:p>
          <w:p w14:paraId="37EC11B5" w14:textId="77777777" w:rsidR="00E04E23" w:rsidRPr="00001387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|    +--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admin</w:t>
            </w:r>
            <w:r w:rsidRPr="002051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&lt;-- 针对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后台管理</w:t>
            </w:r>
            <w:r w:rsidRPr="002051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的请求处理</w:t>
            </w:r>
          </w:p>
          <w:p w14:paraId="76701AFA" w14:textId="77777777" w:rsidR="00E04E23" w:rsidRPr="0020515D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|    +--service &lt;-- 服务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统一</w:t>
            </w:r>
            <w:r w:rsidRPr="002051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实现</w:t>
            </w:r>
          </w:p>
          <w:p w14:paraId="45C7DAF0" w14:textId="77777777" w:rsidR="00E04E23" w:rsidRDefault="00E04E23" w:rsidP="00B024C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1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|    +--entity &lt;-- 数据实体</w:t>
            </w:r>
          </w:p>
        </w:tc>
      </w:tr>
    </w:tbl>
    <w:p w14:paraId="349B0D03" w14:textId="77777777" w:rsidR="00E04E23" w:rsidRDefault="00E04E23" w:rsidP="00E04E23"/>
    <w:p w14:paraId="3B4EFC7D" w14:textId="77777777" w:rsidR="00E04E23" w:rsidRDefault="00E04E23" w:rsidP="00E04E23">
      <w:r>
        <w:t>各业务项目请求处理，权限控制示意图：</w:t>
      </w:r>
    </w:p>
    <w:p w14:paraId="60391D6D" w14:textId="77777777" w:rsidR="00E04E23" w:rsidRDefault="00E04E23" w:rsidP="00E04E23">
      <w:r>
        <w:rPr>
          <w:noProof/>
        </w:rPr>
        <w:drawing>
          <wp:inline distT="0" distB="0" distL="0" distR="0" wp14:anchorId="2328DCF1" wp14:editId="71B0C724">
            <wp:extent cx="5274310" cy="310705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CC85" w14:textId="77777777" w:rsidR="00E04E23" w:rsidRPr="00670875" w:rsidRDefault="00E04E23" w:rsidP="00E04E23"/>
    <w:p w14:paraId="26F4CFB4" w14:textId="77777777" w:rsidR="00E04E23" w:rsidRPr="00E04E23" w:rsidRDefault="00E04E23" w:rsidP="00E04E23">
      <w:pPr>
        <w:pStyle w:val="2"/>
      </w:pPr>
      <w:bookmarkStart w:id="5" w:name="_Toc385951222"/>
      <w:r w:rsidRPr="00E04E23">
        <w:lastRenderedPageBreak/>
        <w:t>技术架构</w:t>
      </w:r>
      <w:bookmarkEnd w:id="5"/>
    </w:p>
    <w:p w14:paraId="18D0E783" w14:textId="77777777" w:rsidR="00E04E23" w:rsidRDefault="00E04E23" w:rsidP="00E04E23">
      <w:r>
        <w:rPr>
          <w:noProof/>
        </w:rPr>
        <w:drawing>
          <wp:inline distT="0" distB="0" distL="0" distR="0" wp14:anchorId="25D495C2" wp14:editId="6781F9AF">
            <wp:extent cx="5274310" cy="341185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4C22" w14:textId="77777777" w:rsidR="00E04E23" w:rsidRPr="00E04E23" w:rsidRDefault="00E04E23" w:rsidP="00E04E23">
      <w:pPr>
        <w:pStyle w:val="2"/>
      </w:pPr>
      <w:bookmarkStart w:id="6" w:name="_Toc385951223"/>
      <w:r w:rsidRPr="00E04E23">
        <w:t>物理架构</w:t>
      </w:r>
      <w:bookmarkEnd w:id="6"/>
    </w:p>
    <w:p w14:paraId="53CB6906" w14:textId="77777777" w:rsidR="00E04E23" w:rsidRPr="00782A19" w:rsidRDefault="00E04E23" w:rsidP="00E04E23">
      <w:r>
        <w:rPr>
          <w:noProof/>
        </w:rPr>
        <w:drawing>
          <wp:inline distT="0" distB="0" distL="0" distR="0" wp14:anchorId="00548FFC" wp14:editId="47246F1E">
            <wp:extent cx="5274310" cy="329565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FF9E" w14:textId="77777777" w:rsidR="00E04E23" w:rsidRDefault="00BB3331" w:rsidP="00E04E23">
      <w:pPr>
        <w:pStyle w:val="1"/>
      </w:pPr>
      <w:bookmarkStart w:id="7" w:name="_Toc385951224"/>
      <w:r>
        <w:t>平台规划</w:t>
      </w:r>
      <w:bookmarkEnd w:id="7"/>
    </w:p>
    <w:p w14:paraId="4BC33494" w14:textId="77777777" w:rsidR="00BB3331" w:rsidRDefault="00721420" w:rsidP="00FA6ACB">
      <w:pPr>
        <w:pStyle w:val="a0"/>
      </w:pPr>
      <w:r>
        <w:rPr>
          <w:rFonts w:hint="eastAsia"/>
        </w:rPr>
        <w:t>平台基于底层框架，在各业务系统中抽取公共业务，</w:t>
      </w:r>
      <w:r w:rsidR="00DF5796">
        <w:rPr>
          <w:rFonts w:hint="eastAsia"/>
        </w:rPr>
        <w:t>为各业务系统继承使用。</w:t>
      </w:r>
    </w:p>
    <w:p w14:paraId="1AC4E5FD" w14:textId="77777777" w:rsidR="00247036" w:rsidRDefault="00247036" w:rsidP="00FA6ACB">
      <w:pPr>
        <w:pStyle w:val="a0"/>
      </w:pPr>
      <w:r>
        <w:t>平台功能</w:t>
      </w:r>
      <w:r w:rsidR="00784408">
        <w:t>规划</w:t>
      </w:r>
      <w:r>
        <w:t>列表：</w:t>
      </w:r>
    </w:p>
    <w:p w14:paraId="0EB7D4AF" w14:textId="77777777" w:rsidR="00247036" w:rsidRDefault="00247036" w:rsidP="00FA6ACB">
      <w:pPr>
        <w:pStyle w:val="a0"/>
      </w:pPr>
      <w:r>
        <w:tab/>
      </w:r>
      <w:r w:rsidR="00BA3614">
        <w:t>统一登录控制</w:t>
      </w:r>
    </w:p>
    <w:p w14:paraId="3D66F2C6" w14:textId="77777777" w:rsidR="00BA3614" w:rsidRDefault="00BA3614" w:rsidP="00FA6ACB">
      <w:pPr>
        <w:pStyle w:val="a0"/>
      </w:pPr>
      <w:r>
        <w:lastRenderedPageBreak/>
        <w:tab/>
      </w:r>
      <w:r>
        <w:t>权限角色菜单机构管理</w:t>
      </w:r>
    </w:p>
    <w:p w14:paraId="317C6E6C" w14:textId="77777777" w:rsidR="00BA3614" w:rsidRDefault="00BA3614" w:rsidP="00FA6ACB">
      <w:pPr>
        <w:pStyle w:val="a0"/>
      </w:pPr>
      <w:r>
        <w:tab/>
      </w:r>
      <w:r>
        <w:t>配置管理</w:t>
      </w:r>
    </w:p>
    <w:p w14:paraId="0DA4EC92" w14:textId="77777777" w:rsidR="00BF207E" w:rsidRDefault="00BF207E" w:rsidP="00FA6ACB">
      <w:pPr>
        <w:pStyle w:val="a0"/>
      </w:pPr>
      <w:r>
        <w:tab/>
      </w:r>
      <w:r>
        <w:rPr>
          <w:rFonts w:hint="eastAsia"/>
        </w:rPr>
        <w:t>统一日志管理</w:t>
      </w:r>
    </w:p>
    <w:p w14:paraId="0B144D85" w14:textId="77777777" w:rsidR="00BF207E" w:rsidRPr="00BF207E" w:rsidRDefault="00BF207E" w:rsidP="00FA6ACB">
      <w:pPr>
        <w:pStyle w:val="a0"/>
      </w:pPr>
      <w:r>
        <w:tab/>
      </w:r>
      <w:r>
        <w:rPr>
          <w:rFonts w:hint="eastAsia"/>
        </w:rPr>
        <w:t>统一异常处理</w:t>
      </w:r>
    </w:p>
    <w:p w14:paraId="24EEAECD" w14:textId="77777777" w:rsidR="00BA3614" w:rsidRDefault="00BA3614" w:rsidP="00FA6ACB">
      <w:pPr>
        <w:pStyle w:val="a0"/>
      </w:pPr>
      <w:r>
        <w:tab/>
      </w:r>
      <w:r>
        <w:t>统计分析</w:t>
      </w:r>
    </w:p>
    <w:p w14:paraId="73B4ACE3" w14:textId="77777777" w:rsidR="005B01BC" w:rsidRDefault="00BA3614" w:rsidP="00FA6ACB">
      <w:pPr>
        <w:pStyle w:val="a0"/>
      </w:pPr>
      <w:r>
        <w:tab/>
      </w:r>
      <w:r>
        <w:t>移动设备管理</w:t>
      </w:r>
    </w:p>
    <w:p w14:paraId="75596611" w14:textId="77777777" w:rsidR="005B01BC" w:rsidRDefault="005B01BC" w:rsidP="00FA6ACB">
      <w:pPr>
        <w:pStyle w:val="a0"/>
      </w:pPr>
    </w:p>
    <w:p w14:paraId="01AD7FB5" w14:textId="77777777" w:rsidR="005B01BC" w:rsidRPr="00BB3331" w:rsidRDefault="005B01BC" w:rsidP="00FA6ACB">
      <w:pPr>
        <w:pStyle w:val="a0"/>
      </w:pPr>
    </w:p>
    <w:p w14:paraId="7808FB06" w14:textId="77777777" w:rsidR="00BB3331" w:rsidRPr="00BB3331" w:rsidRDefault="00BB3331" w:rsidP="00BB3331">
      <w:pPr>
        <w:pStyle w:val="1"/>
      </w:pPr>
      <w:bookmarkStart w:id="8" w:name="_Toc385951225"/>
      <w:r>
        <w:t>框架介绍</w:t>
      </w:r>
      <w:bookmarkEnd w:id="8"/>
    </w:p>
    <w:p w14:paraId="0B92FED6" w14:textId="77777777" w:rsidR="00BB3331" w:rsidRPr="00BB3331" w:rsidRDefault="00DF0471" w:rsidP="00FA6ACB">
      <w:pPr>
        <w:pStyle w:val="a0"/>
      </w:pPr>
      <w:r>
        <w:rPr>
          <w:noProof/>
          <w:snapToGrid/>
        </w:rPr>
        <w:drawing>
          <wp:inline distT="0" distB="0" distL="0" distR="0" wp14:anchorId="5BC7B10F" wp14:editId="16E0688A">
            <wp:extent cx="5715000" cy="3434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0048" w14:textId="77777777" w:rsidR="00BB3331" w:rsidRDefault="00BB3331" w:rsidP="00E04E23"/>
    <w:p w14:paraId="3BE287E6" w14:textId="77777777" w:rsidR="00DC0AC4" w:rsidRDefault="00DC0AC4" w:rsidP="00DC0AC4">
      <w:pPr>
        <w:pStyle w:val="2"/>
      </w:pPr>
      <w:bookmarkStart w:id="9" w:name="_Toc385951226"/>
      <w:r>
        <w:rPr>
          <w:rFonts w:hint="eastAsia"/>
        </w:rPr>
        <w:t>展现层</w:t>
      </w:r>
      <w:bookmarkEnd w:id="9"/>
    </w:p>
    <w:p w14:paraId="7C844FCD" w14:textId="77777777" w:rsidR="00E04E23" w:rsidRDefault="00E04E23" w:rsidP="00FA6ACB">
      <w:pPr>
        <w:pStyle w:val="a0"/>
      </w:pPr>
      <w:r>
        <w:t>web</w:t>
      </w:r>
      <w:r>
        <w:t>端：</w:t>
      </w:r>
      <w:r>
        <w:t>html5</w:t>
      </w:r>
      <w:r>
        <w:t>，</w:t>
      </w:r>
      <w:r>
        <w:t>css3</w:t>
      </w:r>
      <w:r>
        <w:t>，</w:t>
      </w:r>
      <w:r>
        <w:t>jquery</w:t>
      </w:r>
      <w:r>
        <w:t>，</w:t>
      </w:r>
      <w:r>
        <w:t>bootstarp;</w:t>
      </w:r>
    </w:p>
    <w:p w14:paraId="7AF67616" w14:textId="77777777" w:rsidR="00E04E23" w:rsidRDefault="00E04E23" w:rsidP="00FA6ACB">
      <w:pPr>
        <w:pStyle w:val="a0"/>
      </w:pPr>
      <w:r>
        <w:t>说明：以</w:t>
      </w:r>
      <w:r>
        <w:t>html5</w:t>
      </w:r>
      <w:r>
        <w:t>，</w:t>
      </w:r>
      <w:r>
        <w:t>css3</w:t>
      </w:r>
      <w:r>
        <w:t>作为页面展示，</w:t>
      </w:r>
      <w:r>
        <w:t>js</w:t>
      </w:r>
      <w:r>
        <w:t>框架使用</w:t>
      </w:r>
      <w:r>
        <w:t>jquery</w:t>
      </w:r>
      <w:r>
        <w:t>，</w:t>
      </w:r>
      <w:r>
        <w:t>UI</w:t>
      </w:r>
      <w:r>
        <w:t>控件使用</w:t>
      </w:r>
      <w:r>
        <w:t>bootstarp</w:t>
      </w:r>
      <w:r>
        <w:t>。</w:t>
      </w:r>
    </w:p>
    <w:p w14:paraId="5C1D2BB1" w14:textId="00C1AB60" w:rsidR="00E04E23" w:rsidRDefault="00E04E23" w:rsidP="00FA6ACB">
      <w:pPr>
        <w:pStyle w:val="a0"/>
      </w:pPr>
      <w:r>
        <w:tab/>
      </w:r>
      <w:r>
        <w:t>以</w:t>
      </w:r>
      <w:r>
        <w:t xml:space="preserve">jsp </w:t>
      </w:r>
      <w:r>
        <w:t>作为模版，与控制层对接使用</w:t>
      </w:r>
      <w:r>
        <w:t>Ajax</w:t>
      </w:r>
      <w:r>
        <w:t>方式和页面跳转方式。</w:t>
      </w:r>
    </w:p>
    <w:p w14:paraId="66220F53" w14:textId="77777777" w:rsidR="008306B8" w:rsidRDefault="008306B8" w:rsidP="00FA6ACB">
      <w:pPr>
        <w:pStyle w:val="a0"/>
      </w:pPr>
    </w:p>
    <w:p w14:paraId="43B2BDD1" w14:textId="77777777" w:rsidR="00DC0AC4" w:rsidRDefault="00DC0AC4" w:rsidP="00FA6ACB">
      <w:pPr>
        <w:pStyle w:val="a0"/>
      </w:pPr>
      <w:r>
        <w:t>Android</w:t>
      </w:r>
      <w:r>
        <w:t>端：采用原生</w:t>
      </w:r>
      <w:r>
        <w:t>android</w:t>
      </w:r>
      <w:r>
        <w:t>代码开发，部分功能采用内嵌</w:t>
      </w:r>
      <w:r>
        <w:t>html5</w:t>
      </w:r>
      <w:r>
        <w:t>的方式实现。</w:t>
      </w:r>
    </w:p>
    <w:p w14:paraId="3B28CC86" w14:textId="77777777" w:rsidR="00DC0AC4" w:rsidRDefault="00DC0AC4" w:rsidP="00FA6ACB">
      <w:pPr>
        <w:pStyle w:val="a0"/>
      </w:pPr>
    </w:p>
    <w:p w14:paraId="273B031A" w14:textId="77777777" w:rsidR="00DC0AC4" w:rsidRDefault="00DC0AC4" w:rsidP="00DC0AC4">
      <w:pPr>
        <w:pStyle w:val="2"/>
      </w:pPr>
      <w:bookmarkStart w:id="10" w:name="_Toc385951227"/>
      <w:r>
        <w:t>控制层</w:t>
      </w:r>
      <w:bookmarkEnd w:id="10"/>
    </w:p>
    <w:p w14:paraId="1DF2CECB" w14:textId="77777777" w:rsidR="00016E78" w:rsidRDefault="008B3121" w:rsidP="00FA6ACB">
      <w:pPr>
        <w:pStyle w:val="a0"/>
      </w:pPr>
      <w:r>
        <w:t>通过</w:t>
      </w:r>
      <w:r>
        <w:t>springMVC</w:t>
      </w:r>
      <w:r>
        <w:t>来处理：</w:t>
      </w:r>
    </w:p>
    <w:p w14:paraId="06F40D21" w14:textId="77777777" w:rsidR="008B3121" w:rsidRDefault="008B3121" w:rsidP="00FA6ACB">
      <w:pPr>
        <w:pStyle w:val="a0"/>
      </w:pPr>
      <w:r>
        <w:t>来自</w:t>
      </w:r>
      <w:r>
        <w:t>android</w:t>
      </w:r>
      <w:r>
        <w:t>端的</w:t>
      </w:r>
      <w:r>
        <w:rPr>
          <w:rFonts w:hint="eastAsia"/>
        </w:rPr>
        <w:t>Rest</w:t>
      </w:r>
      <w:r>
        <w:t>服务请求</w:t>
      </w:r>
      <w:r w:rsidR="004E1E86">
        <w:t>，响应结果：</w:t>
      </w:r>
      <w:r w:rsidR="004E1E86">
        <w:t>json</w:t>
      </w:r>
      <w:r w:rsidR="004E1E86">
        <w:t>数据；</w:t>
      </w:r>
    </w:p>
    <w:p w14:paraId="5BA8541F" w14:textId="77777777" w:rsidR="008B3121" w:rsidRDefault="008B3121" w:rsidP="00FA6ACB">
      <w:pPr>
        <w:pStyle w:val="a0"/>
      </w:pPr>
      <w:r>
        <w:lastRenderedPageBreak/>
        <w:t>来自</w:t>
      </w:r>
      <w:r>
        <w:t>web</w:t>
      </w:r>
      <w:r>
        <w:t>的</w:t>
      </w:r>
      <w:r>
        <w:t>Ajax</w:t>
      </w:r>
      <w:r>
        <w:t>请求</w:t>
      </w:r>
      <w:r w:rsidR="004E1E86">
        <w:t>，响应结果：</w:t>
      </w:r>
      <w:r w:rsidR="004E1E86">
        <w:t>json</w:t>
      </w:r>
      <w:r w:rsidR="004E1E86">
        <w:t>数据；</w:t>
      </w:r>
    </w:p>
    <w:p w14:paraId="63B01EBF" w14:textId="77777777" w:rsidR="008B3121" w:rsidRDefault="008B3121" w:rsidP="00FA6ACB">
      <w:pPr>
        <w:pStyle w:val="a0"/>
      </w:pPr>
      <w:r>
        <w:t>来自</w:t>
      </w:r>
      <w:r>
        <w:t>web</w:t>
      </w:r>
      <w:r>
        <w:t>的</w:t>
      </w:r>
      <w:r>
        <w:t>URL</w:t>
      </w:r>
      <w:r>
        <w:t>页面请求</w:t>
      </w:r>
      <w:r w:rsidR="004E1E86">
        <w:t>，响应结果</w:t>
      </w:r>
      <w:r w:rsidR="004E1E86">
        <w:t>jsp</w:t>
      </w:r>
      <w:r w:rsidR="004E1E86">
        <w:t>模板输出；</w:t>
      </w:r>
    </w:p>
    <w:p w14:paraId="76987E65" w14:textId="77777777" w:rsidR="00EC39CE" w:rsidRPr="00016E78" w:rsidRDefault="00EC39CE" w:rsidP="00FA6ACB">
      <w:pPr>
        <w:pStyle w:val="a0"/>
      </w:pPr>
    </w:p>
    <w:p w14:paraId="5335CFF1" w14:textId="77777777" w:rsidR="00DC0AC4" w:rsidRDefault="00DC0AC4" w:rsidP="00DC0AC4">
      <w:pPr>
        <w:pStyle w:val="2"/>
      </w:pPr>
      <w:bookmarkStart w:id="11" w:name="_Toc385951228"/>
      <w:r>
        <w:t>业务层</w:t>
      </w:r>
      <w:bookmarkEnd w:id="11"/>
    </w:p>
    <w:p w14:paraId="52773614" w14:textId="77777777" w:rsidR="00A77BAA" w:rsidRPr="00A77BAA" w:rsidRDefault="00A77BAA" w:rsidP="00FA6ACB">
      <w:pPr>
        <w:pStyle w:val="a0"/>
      </w:pPr>
      <w:r w:rsidRPr="00A77BAA">
        <w:t>业务管理：</w:t>
      </w:r>
      <w:r w:rsidRPr="00A77BAA">
        <w:rPr>
          <w:rFonts w:hint="eastAsia"/>
        </w:rPr>
        <w:t xml:space="preserve"> </w:t>
      </w:r>
    </w:p>
    <w:p w14:paraId="42627BD3" w14:textId="77777777" w:rsidR="009769D2" w:rsidRDefault="00E172D7" w:rsidP="00FA6ACB">
      <w:pPr>
        <w:pStyle w:val="a0"/>
      </w:pPr>
      <w:r>
        <w:rPr>
          <w:rFonts w:hint="eastAsia"/>
        </w:rPr>
        <w:t>通过</w:t>
      </w:r>
      <w:r>
        <w:rPr>
          <w:rFonts w:hint="eastAsia"/>
        </w:rPr>
        <w:t>Spring</w:t>
      </w:r>
      <w:r>
        <w:rPr>
          <w:rFonts w:hint="eastAsia"/>
        </w:rPr>
        <w:t>依赖注入，管理各业务模块；</w:t>
      </w:r>
    </w:p>
    <w:p w14:paraId="57353055" w14:textId="77777777" w:rsidR="00E172D7" w:rsidRDefault="00E172D7" w:rsidP="00FA6ACB">
      <w:pPr>
        <w:pStyle w:val="a0"/>
      </w:pPr>
      <w:r>
        <w:t>各终端请求分别处理，统一面向业务层接口编程，</w:t>
      </w:r>
      <w:r w:rsidR="00BD63EA">
        <w:t>保证业务一致性</w:t>
      </w:r>
      <w:r w:rsidR="00232092">
        <w:t>。</w:t>
      </w:r>
    </w:p>
    <w:p w14:paraId="2E8C0F30" w14:textId="77777777" w:rsidR="004C5595" w:rsidRDefault="004C5595" w:rsidP="00FA6ACB">
      <w:pPr>
        <w:pStyle w:val="a0"/>
      </w:pPr>
    </w:p>
    <w:p w14:paraId="4E2F63E7" w14:textId="77777777" w:rsidR="0026057F" w:rsidRDefault="00045355" w:rsidP="00FA6ACB">
      <w:pPr>
        <w:pStyle w:val="a0"/>
      </w:pPr>
      <w:r>
        <w:rPr>
          <w:rFonts w:hint="eastAsia"/>
        </w:rPr>
        <w:t>缓存</w:t>
      </w:r>
      <w:r w:rsidR="00A455BB">
        <w:rPr>
          <w:rFonts w:hint="eastAsia"/>
        </w:rPr>
        <w:t>管</w:t>
      </w:r>
      <w:r w:rsidR="00925036">
        <w:rPr>
          <w:rFonts w:hint="eastAsia"/>
        </w:rPr>
        <w:t>理</w:t>
      </w:r>
      <w:r w:rsidR="00A77BAA">
        <w:rPr>
          <w:rFonts w:hint="eastAsia"/>
        </w:rPr>
        <w:t>：</w:t>
      </w:r>
    </w:p>
    <w:p w14:paraId="0B1868FE" w14:textId="77777777" w:rsidR="00A151A2" w:rsidRDefault="00A151A2" w:rsidP="00FA6ACB">
      <w:pPr>
        <w:pStyle w:val="a0"/>
      </w:pPr>
      <w:r>
        <w:t>数据层针对业务层接口统一处理，通过</w:t>
      </w:r>
      <w:r w:rsidR="00AC7732">
        <w:t>请求频率，数据量，业务场景</w:t>
      </w:r>
      <w:r>
        <w:t>分析</w:t>
      </w:r>
      <w:r w:rsidR="00AC7732">
        <w:t>/</w:t>
      </w:r>
      <w:r>
        <w:t>甄选出需要添加缓存的接口</w:t>
      </w:r>
      <w:r w:rsidR="004D506C">
        <w:rPr>
          <w:rFonts w:hint="eastAsia"/>
        </w:rPr>
        <w:t>，在业务层通过</w:t>
      </w:r>
      <w:r w:rsidR="004D506C">
        <w:rPr>
          <w:rFonts w:hint="eastAsia"/>
        </w:rPr>
        <w:t>spring</w:t>
      </w:r>
      <w:r w:rsidR="004D506C">
        <w:t xml:space="preserve"> cache </w:t>
      </w:r>
      <w:r w:rsidR="004D506C">
        <w:t>规范</w:t>
      </w:r>
      <w:r w:rsidR="007710AE">
        <w:t>和管理缓存</w:t>
      </w:r>
      <w:r w:rsidR="002A77DC">
        <w:t>，</w:t>
      </w:r>
      <w:r w:rsidR="002A77DC">
        <w:t>spring cache</w:t>
      </w:r>
      <w:r w:rsidR="002A77DC">
        <w:t>可对应</w:t>
      </w:r>
      <w:r w:rsidR="002A77DC">
        <w:t>oscache</w:t>
      </w:r>
      <w:r w:rsidR="002A77DC">
        <w:t>，</w:t>
      </w:r>
      <w:r w:rsidR="002A77DC">
        <w:t>ehcache</w:t>
      </w:r>
      <w:r w:rsidR="002A77DC">
        <w:t>，</w:t>
      </w:r>
      <w:r w:rsidR="002A77DC">
        <w:t>memcached</w:t>
      </w:r>
      <w:r w:rsidR="002A77DC">
        <w:t>等主流缓存产品</w:t>
      </w:r>
      <w:r>
        <w:t>。</w:t>
      </w:r>
    </w:p>
    <w:p w14:paraId="4280841B" w14:textId="77777777" w:rsidR="00171CD7" w:rsidRPr="009769D2" w:rsidRDefault="00171CD7" w:rsidP="00FA6ACB">
      <w:pPr>
        <w:pStyle w:val="a0"/>
      </w:pPr>
    </w:p>
    <w:p w14:paraId="5758E39D" w14:textId="77777777" w:rsidR="00DC0AC4" w:rsidRPr="00DC0AC4" w:rsidRDefault="00DC0AC4" w:rsidP="00DC0AC4">
      <w:pPr>
        <w:pStyle w:val="2"/>
      </w:pPr>
      <w:bookmarkStart w:id="12" w:name="_Toc385951229"/>
      <w:r>
        <w:t>持久层</w:t>
      </w:r>
      <w:bookmarkEnd w:id="12"/>
    </w:p>
    <w:p w14:paraId="0820D5C8" w14:textId="2AA5180B" w:rsidR="00E04E23" w:rsidRDefault="0033035A" w:rsidP="00FA6ACB">
      <w:pPr>
        <w:pStyle w:val="a0"/>
      </w:pPr>
      <w:r>
        <w:t>为适应复杂业务的处理</w:t>
      </w:r>
      <w:r w:rsidR="00454E14">
        <w:t>，提高系统数据处理速度</w:t>
      </w:r>
      <w:r>
        <w:t>，</w:t>
      </w:r>
      <w:r w:rsidR="00454E14">
        <w:t>增强系统扩展性，代码可维护行，数据持久层选用</w:t>
      </w:r>
      <w:r w:rsidR="00645576">
        <w:t>ibatis</w:t>
      </w:r>
      <w:r w:rsidR="00645576">
        <w:t>。</w:t>
      </w:r>
    </w:p>
    <w:p w14:paraId="6EB601AA" w14:textId="77777777" w:rsidR="00E04E23" w:rsidRPr="005432F2" w:rsidRDefault="00A33983" w:rsidP="00E04E23">
      <w:r>
        <w:t xml:space="preserve"> </w:t>
      </w:r>
    </w:p>
    <w:p w14:paraId="576AD6CF" w14:textId="77777777" w:rsidR="00E04E23" w:rsidRDefault="00F225E9" w:rsidP="00AF7111">
      <w:pPr>
        <w:pStyle w:val="1"/>
      </w:pPr>
      <w:bookmarkStart w:id="13" w:name="_Toc385951230"/>
      <w:r>
        <w:rPr>
          <w:rFonts w:hint="eastAsia"/>
        </w:rPr>
        <w:t>框架技术清单</w:t>
      </w:r>
      <w:bookmarkEnd w:id="13"/>
    </w:p>
    <w:p w14:paraId="38BFAD60" w14:textId="77777777" w:rsidR="00F44480" w:rsidRDefault="00F44480" w:rsidP="00FA6ACB">
      <w:pPr>
        <w:pStyle w:val="a0"/>
      </w:pP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3050"/>
        <w:gridCol w:w="2809"/>
      </w:tblGrid>
      <w:tr w:rsidR="008A17AA" w14:paraId="5AD568FF" w14:textId="77777777" w:rsidTr="002E144D">
        <w:tc>
          <w:tcPr>
            <w:tcW w:w="3050" w:type="dxa"/>
          </w:tcPr>
          <w:p w14:paraId="2C6AFE1D" w14:textId="77777777" w:rsidR="008A17AA" w:rsidRDefault="008A17AA" w:rsidP="00FA6ACB">
            <w:pPr>
              <w:pStyle w:val="a0"/>
            </w:pPr>
            <w:r>
              <w:t>技术名称</w:t>
            </w:r>
          </w:p>
        </w:tc>
        <w:tc>
          <w:tcPr>
            <w:tcW w:w="2809" w:type="dxa"/>
          </w:tcPr>
          <w:p w14:paraId="1FA367E4" w14:textId="77777777" w:rsidR="008A17AA" w:rsidRDefault="008A17AA" w:rsidP="00FA6ACB">
            <w:pPr>
              <w:pStyle w:val="a0"/>
            </w:pPr>
            <w:r>
              <w:rPr>
                <w:rFonts w:hint="eastAsia"/>
              </w:rPr>
              <w:t>版本号</w:t>
            </w:r>
          </w:p>
        </w:tc>
      </w:tr>
      <w:tr w:rsidR="008A17AA" w14:paraId="43FF1FE5" w14:textId="77777777" w:rsidTr="002E144D">
        <w:tc>
          <w:tcPr>
            <w:tcW w:w="3050" w:type="dxa"/>
          </w:tcPr>
          <w:p w14:paraId="4829F04E" w14:textId="77777777" w:rsidR="008A17AA" w:rsidRDefault="008A17AA" w:rsidP="00FA6ACB">
            <w:pPr>
              <w:pStyle w:val="a0"/>
            </w:pPr>
            <w:r>
              <w:t>Jdk</w:t>
            </w:r>
          </w:p>
        </w:tc>
        <w:tc>
          <w:tcPr>
            <w:tcW w:w="2809" w:type="dxa"/>
          </w:tcPr>
          <w:p w14:paraId="0BF4A8DF" w14:textId="43375320" w:rsidR="008A17AA" w:rsidRDefault="008A17AA" w:rsidP="00FA6ACB">
            <w:pPr>
              <w:pStyle w:val="a0"/>
            </w:pPr>
            <w:r>
              <w:rPr>
                <w:rFonts w:hint="eastAsia"/>
              </w:rPr>
              <w:t>1</w:t>
            </w:r>
            <w:r w:rsidR="00EB5EF8">
              <w:t>.</w:t>
            </w:r>
            <w:r>
              <w:rPr>
                <w:rFonts w:hint="eastAsia"/>
              </w:rPr>
              <w:t>7</w:t>
            </w:r>
            <w:r w:rsidR="0046288C">
              <w:t>.0_40</w:t>
            </w:r>
          </w:p>
        </w:tc>
      </w:tr>
      <w:tr w:rsidR="008A17AA" w14:paraId="73061232" w14:textId="77777777" w:rsidTr="002E144D">
        <w:tc>
          <w:tcPr>
            <w:tcW w:w="3050" w:type="dxa"/>
          </w:tcPr>
          <w:p w14:paraId="2D776677" w14:textId="77777777" w:rsidR="008A17AA" w:rsidRDefault="008A17AA" w:rsidP="00FA6ACB">
            <w:pPr>
              <w:pStyle w:val="a0"/>
            </w:pPr>
            <w:r>
              <w:t>Android</w:t>
            </w:r>
          </w:p>
        </w:tc>
        <w:tc>
          <w:tcPr>
            <w:tcW w:w="2809" w:type="dxa"/>
          </w:tcPr>
          <w:p w14:paraId="58A2A7A4" w14:textId="08416065" w:rsidR="008A17AA" w:rsidRDefault="008A17AA" w:rsidP="00FA6ACB">
            <w:pPr>
              <w:pStyle w:val="a0"/>
            </w:pPr>
            <w:r>
              <w:rPr>
                <w:rFonts w:hint="eastAsia"/>
              </w:rPr>
              <w:t>4</w:t>
            </w:r>
            <w:r w:rsidR="00EB5EF8">
              <w:t>.</w:t>
            </w:r>
            <w:r>
              <w:rPr>
                <w:rFonts w:hint="eastAsia"/>
              </w:rPr>
              <w:t>2</w:t>
            </w:r>
          </w:p>
        </w:tc>
      </w:tr>
      <w:tr w:rsidR="008A17AA" w14:paraId="6AD52CBB" w14:textId="77777777" w:rsidTr="002E144D">
        <w:tc>
          <w:tcPr>
            <w:tcW w:w="3050" w:type="dxa"/>
          </w:tcPr>
          <w:p w14:paraId="4AF4FD47" w14:textId="77777777" w:rsidR="008A17AA" w:rsidRDefault="008A17AA" w:rsidP="00FA6ACB">
            <w:pPr>
              <w:pStyle w:val="a0"/>
            </w:pPr>
            <w:r>
              <w:t>Html</w:t>
            </w:r>
          </w:p>
        </w:tc>
        <w:tc>
          <w:tcPr>
            <w:tcW w:w="2809" w:type="dxa"/>
          </w:tcPr>
          <w:p w14:paraId="33A56309" w14:textId="77777777" w:rsidR="008A17AA" w:rsidRDefault="008A17AA" w:rsidP="00FA6ACB">
            <w:pPr>
              <w:pStyle w:val="a0"/>
            </w:pPr>
            <w:r>
              <w:rPr>
                <w:rFonts w:hint="eastAsia"/>
              </w:rPr>
              <w:t>5</w:t>
            </w:r>
          </w:p>
        </w:tc>
      </w:tr>
      <w:tr w:rsidR="008A17AA" w14:paraId="6DC2C51D" w14:textId="77777777" w:rsidTr="002E144D">
        <w:tc>
          <w:tcPr>
            <w:tcW w:w="3050" w:type="dxa"/>
          </w:tcPr>
          <w:p w14:paraId="0F21E152" w14:textId="77777777" w:rsidR="008A17AA" w:rsidRDefault="008A17AA" w:rsidP="00FA6ACB">
            <w:pPr>
              <w:pStyle w:val="a0"/>
            </w:pPr>
            <w:r>
              <w:t>Css</w:t>
            </w:r>
          </w:p>
        </w:tc>
        <w:tc>
          <w:tcPr>
            <w:tcW w:w="2809" w:type="dxa"/>
          </w:tcPr>
          <w:p w14:paraId="21CDC31C" w14:textId="77777777" w:rsidR="008A17AA" w:rsidRDefault="008A17AA" w:rsidP="00FA6ACB">
            <w:pPr>
              <w:pStyle w:val="a0"/>
            </w:pPr>
            <w:r>
              <w:rPr>
                <w:rFonts w:hint="eastAsia"/>
              </w:rPr>
              <w:t>3</w:t>
            </w:r>
          </w:p>
        </w:tc>
      </w:tr>
      <w:tr w:rsidR="008A17AA" w14:paraId="57E0E1A0" w14:textId="77777777" w:rsidTr="002E144D">
        <w:tc>
          <w:tcPr>
            <w:tcW w:w="3050" w:type="dxa"/>
          </w:tcPr>
          <w:p w14:paraId="6410CF5C" w14:textId="77777777" w:rsidR="008A17AA" w:rsidRDefault="008A17AA" w:rsidP="00FA6ACB">
            <w:pPr>
              <w:pStyle w:val="a0"/>
            </w:pPr>
            <w:r w:rsidRPr="001158F8">
              <w:t>highcharts</w:t>
            </w:r>
          </w:p>
        </w:tc>
        <w:tc>
          <w:tcPr>
            <w:tcW w:w="2809" w:type="dxa"/>
          </w:tcPr>
          <w:p w14:paraId="73EFF6ED" w14:textId="5FC51A19" w:rsidR="008A17AA" w:rsidRDefault="008A17AA" w:rsidP="00E508DB">
            <w:pPr>
              <w:pStyle w:val="a0"/>
            </w:pPr>
            <w:r>
              <w:rPr>
                <w:rFonts w:hint="eastAsia"/>
              </w:rPr>
              <w:t>1</w:t>
            </w:r>
            <w:r w:rsidR="00E508DB">
              <w:rPr>
                <w:rFonts w:hint="eastAsia"/>
              </w:rPr>
              <w:t>.</w:t>
            </w:r>
            <w:r>
              <w:rPr>
                <w:rFonts w:hint="eastAsia"/>
              </w:rPr>
              <w:t>3</w:t>
            </w:r>
            <w:r w:rsidR="00E508DB">
              <w:rPr>
                <w:rFonts w:hint="eastAsia"/>
              </w:rPr>
              <w:t>.</w:t>
            </w:r>
            <w:r>
              <w:rPr>
                <w:rFonts w:hint="eastAsia"/>
              </w:rPr>
              <w:t>9</w:t>
            </w:r>
          </w:p>
        </w:tc>
      </w:tr>
      <w:tr w:rsidR="008A17AA" w14:paraId="1EB2D110" w14:textId="77777777" w:rsidTr="002E144D">
        <w:tc>
          <w:tcPr>
            <w:tcW w:w="3050" w:type="dxa"/>
          </w:tcPr>
          <w:p w14:paraId="693C96F5" w14:textId="77777777" w:rsidR="008A17AA" w:rsidRDefault="008A17AA" w:rsidP="00FA6ACB">
            <w:pPr>
              <w:pStyle w:val="a0"/>
            </w:pPr>
            <w:r>
              <w:t>Jsp servlet</w:t>
            </w:r>
          </w:p>
        </w:tc>
        <w:tc>
          <w:tcPr>
            <w:tcW w:w="2809" w:type="dxa"/>
          </w:tcPr>
          <w:p w14:paraId="54781B0E" w14:textId="045E7E87" w:rsidR="008A17AA" w:rsidRDefault="008A17AA" w:rsidP="00E508DB">
            <w:pPr>
              <w:pStyle w:val="a0"/>
            </w:pPr>
            <w:r>
              <w:rPr>
                <w:rFonts w:hint="eastAsia"/>
              </w:rPr>
              <w:t>2</w:t>
            </w:r>
            <w:r w:rsidR="00E508DB">
              <w:rPr>
                <w:rFonts w:hint="eastAsia"/>
              </w:rPr>
              <w:t>.</w:t>
            </w:r>
            <w:r>
              <w:rPr>
                <w:rFonts w:hint="eastAsia"/>
              </w:rPr>
              <w:t>5</w:t>
            </w:r>
          </w:p>
        </w:tc>
      </w:tr>
      <w:tr w:rsidR="008A17AA" w14:paraId="23BA7631" w14:textId="77777777" w:rsidTr="002E144D">
        <w:tc>
          <w:tcPr>
            <w:tcW w:w="3050" w:type="dxa"/>
          </w:tcPr>
          <w:p w14:paraId="4D0B18A5" w14:textId="77777777" w:rsidR="008A17AA" w:rsidRDefault="008A17AA" w:rsidP="00FA6ACB">
            <w:pPr>
              <w:pStyle w:val="a0"/>
            </w:pPr>
            <w:r>
              <w:t>Jstl</w:t>
            </w:r>
          </w:p>
        </w:tc>
        <w:tc>
          <w:tcPr>
            <w:tcW w:w="2809" w:type="dxa"/>
          </w:tcPr>
          <w:p w14:paraId="3DBD56DF" w14:textId="0E628FD1" w:rsidR="008A17AA" w:rsidRDefault="008A17AA" w:rsidP="00E508DB">
            <w:pPr>
              <w:pStyle w:val="a0"/>
            </w:pPr>
            <w:r>
              <w:rPr>
                <w:rFonts w:hint="eastAsia"/>
              </w:rPr>
              <w:t>1</w:t>
            </w:r>
            <w:r w:rsidR="00E508DB">
              <w:rPr>
                <w:rFonts w:hint="eastAsia"/>
              </w:rPr>
              <w:t>.</w:t>
            </w:r>
            <w:r>
              <w:rPr>
                <w:rFonts w:hint="eastAsia"/>
              </w:rPr>
              <w:t>2</w:t>
            </w:r>
          </w:p>
        </w:tc>
      </w:tr>
      <w:tr w:rsidR="008A17AA" w14:paraId="23592798" w14:textId="77777777" w:rsidTr="002E144D">
        <w:tc>
          <w:tcPr>
            <w:tcW w:w="3050" w:type="dxa"/>
          </w:tcPr>
          <w:p w14:paraId="4354ECB9" w14:textId="77777777" w:rsidR="008A17AA" w:rsidRDefault="008A17AA" w:rsidP="00FA6ACB">
            <w:pPr>
              <w:pStyle w:val="a0"/>
            </w:pPr>
            <w:r>
              <w:t>Jquery</w:t>
            </w:r>
          </w:p>
        </w:tc>
        <w:tc>
          <w:tcPr>
            <w:tcW w:w="2809" w:type="dxa"/>
          </w:tcPr>
          <w:p w14:paraId="2C0A5484" w14:textId="5553858A" w:rsidR="008A17AA" w:rsidRDefault="008A17AA" w:rsidP="00E508DB">
            <w:pPr>
              <w:pStyle w:val="a0"/>
            </w:pPr>
            <w:r>
              <w:rPr>
                <w:rFonts w:hint="eastAsia"/>
              </w:rPr>
              <w:t>1</w:t>
            </w:r>
            <w:r w:rsidR="00E508DB">
              <w:rPr>
                <w:rFonts w:hint="eastAsia"/>
              </w:rPr>
              <w:t>.</w:t>
            </w:r>
            <w:r>
              <w:rPr>
                <w:rFonts w:hint="eastAsia"/>
              </w:rPr>
              <w:t>9</w:t>
            </w:r>
            <w:r w:rsidR="00E508DB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</w:p>
        </w:tc>
      </w:tr>
      <w:tr w:rsidR="008A17AA" w14:paraId="25EA156F" w14:textId="77777777" w:rsidTr="002E144D">
        <w:tc>
          <w:tcPr>
            <w:tcW w:w="3050" w:type="dxa"/>
          </w:tcPr>
          <w:p w14:paraId="2E50AB51" w14:textId="77777777" w:rsidR="008A17AA" w:rsidRDefault="008A17AA" w:rsidP="00FA6ACB">
            <w:pPr>
              <w:pStyle w:val="a0"/>
            </w:pPr>
            <w:r>
              <w:t>Bootstarp</w:t>
            </w:r>
          </w:p>
        </w:tc>
        <w:tc>
          <w:tcPr>
            <w:tcW w:w="2809" w:type="dxa"/>
          </w:tcPr>
          <w:p w14:paraId="67C905A2" w14:textId="61951A2A" w:rsidR="008A17AA" w:rsidRDefault="008A17AA" w:rsidP="00E508DB">
            <w:pPr>
              <w:pStyle w:val="a0"/>
            </w:pPr>
            <w:r>
              <w:rPr>
                <w:rFonts w:hint="eastAsia"/>
              </w:rPr>
              <w:t>3</w:t>
            </w:r>
            <w:r w:rsidR="00E508DB">
              <w:rPr>
                <w:rFonts w:hint="eastAsia"/>
              </w:rPr>
              <w:t>.</w:t>
            </w:r>
            <w:r>
              <w:rPr>
                <w:rFonts w:hint="eastAsia"/>
              </w:rPr>
              <w:t>0</w:t>
            </w:r>
            <w:r w:rsidR="00E508DB">
              <w:rPr>
                <w:rFonts w:hint="eastAsia"/>
              </w:rPr>
              <w:t>.</w:t>
            </w:r>
            <w:r>
              <w:rPr>
                <w:rFonts w:hint="eastAsia"/>
              </w:rPr>
              <w:t>2</w:t>
            </w:r>
          </w:p>
        </w:tc>
      </w:tr>
      <w:tr w:rsidR="008A17AA" w14:paraId="7EA5ACC6" w14:textId="77777777" w:rsidTr="002E144D">
        <w:tc>
          <w:tcPr>
            <w:tcW w:w="3050" w:type="dxa"/>
          </w:tcPr>
          <w:p w14:paraId="20450749" w14:textId="77777777" w:rsidR="008A17AA" w:rsidRDefault="008A17AA" w:rsidP="00FA6ACB">
            <w:pPr>
              <w:pStyle w:val="a0"/>
            </w:pPr>
            <w:r>
              <w:t>Spring</w:t>
            </w:r>
          </w:p>
        </w:tc>
        <w:tc>
          <w:tcPr>
            <w:tcW w:w="2809" w:type="dxa"/>
          </w:tcPr>
          <w:p w14:paraId="13354BB2" w14:textId="65C87213" w:rsidR="008A17AA" w:rsidRDefault="008A17AA" w:rsidP="00E508DB">
            <w:pPr>
              <w:pStyle w:val="a0"/>
            </w:pPr>
            <w:r>
              <w:rPr>
                <w:rFonts w:hint="eastAsia"/>
              </w:rPr>
              <w:t>4</w:t>
            </w:r>
            <w:r w:rsidR="00E508DB">
              <w:rPr>
                <w:rFonts w:hint="eastAsia"/>
              </w:rPr>
              <w:t>.</w:t>
            </w:r>
            <w:r>
              <w:rPr>
                <w:rFonts w:hint="eastAsia"/>
              </w:rPr>
              <w:t>0</w:t>
            </w:r>
          </w:p>
        </w:tc>
      </w:tr>
      <w:tr w:rsidR="008A17AA" w14:paraId="66AA7C34" w14:textId="77777777" w:rsidTr="002E144D">
        <w:tc>
          <w:tcPr>
            <w:tcW w:w="3050" w:type="dxa"/>
          </w:tcPr>
          <w:p w14:paraId="34E22237" w14:textId="77777777" w:rsidR="008A17AA" w:rsidRDefault="008A17AA" w:rsidP="00FA6ACB">
            <w:pPr>
              <w:pStyle w:val="a0"/>
            </w:pPr>
            <w:r>
              <w:t>Ibatis</w:t>
            </w:r>
          </w:p>
        </w:tc>
        <w:tc>
          <w:tcPr>
            <w:tcW w:w="2809" w:type="dxa"/>
          </w:tcPr>
          <w:p w14:paraId="62475C3D" w14:textId="5E29C36C" w:rsidR="008A17AA" w:rsidRDefault="008A17AA" w:rsidP="00E508DB">
            <w:pPr>
              <w:pStyle w:val="a0"/>
            </w:pPr>
            <w:r>
              <w:rPr>
                <w:rFonts w:hint="eastAsia"/>
              </w:rPr>
              <w:t>2</w:t>
            </w:r>
            <w:r w:rsidR="00E508DB">
              <w:rPr>
                <w:rFonts w:hint="eastAsia"/>
              </w:rPr>
              <w:t>.</w:t>
            </w:r>
            <w:r>
              <w:rPr>
                <w:rFonts w:hint="eastAsia"/>
              </w:rPr>
              <w:t>3</w:t>
            </w:r>
            <w:r w:rsidR="00E508DB">
              <w:rPr>
                <w:rFonts w:hint="eastAsia"/>
              </w:rPr>
              <w:t>.</w:t>
            </w:r>
            <w:r>
              <w:rPr>
                <w:rFonts w:hint="eastAsia"/>
              </w:rPr>
              <w:t>4</w:t>
            </w:r>
          </w:p>
        </w:tc>
      </w:tr>
      <w:tr w:rsidR="008A17AA" w14:paraId="79C16EDF" w14:textId="77777777" w:rsidTr="002E144D">
        <w:tc>
          <w:tcPr>
            <w:tcW w:w="3050" w:type="dxa"/>
          </w:tcPr>
          <w:p w14:paraId="356BD43F" w14:textId="77777777" w:rsidR="008A17AA" w:rsidRDefault="008A17AA" w:rsidP="00FA6ACB">
            <w:pPr>
              <w:pStyle w:val="a0"/>
            </w:pPr>
            <w:r>
              <w:t>Mysql</w:t>
            </w:r>
          </w:p>
        </w:tc>
        <w:tc>
          <w:tcPr>
            <w:tcW w:w="2809" w:type="dxa"/>
          </w:tcPr>
          <w:p w14:paraId="04BA4A4F" w14:textId="04798D2A" w:rsidR="008A17AA" w:rsidRDefault="008A17AA" w:rsidP="00E508DB">
            <w:pPr>
              <w:pStyle w:val="a0"/>
            </w:pPr>
            <w:r>
              <w:rPr>
                <w:rFonts w:hint="eastAsia"/>
              </w:rPr>
              <w:t>5</w:t>
            </w:r>
            <w:r w:rsidR="00E508DB">
              <w:rPr>
                <w:rFonts w:hint="eastAsia"/>
              </w:rPr>
              <w:t>.</w:t>
            </w:r>
            <w:r>
              <w:rPr>
                <w:rFonts w:hint="eastAsia"/>
              </w:rPr>
              <w:t>5</w:t>
            </w:r>
          </w:p>
        </w:tc>
      </w:tr>
    </w:tbl>
    <w:p w14:paraId="0CC7475E" w14:textId="77777777" w:rsidR="00050357" w:rsidRPr="00F44480" w:rsidRDefault="00050357" w:rsidP="001B557F">
      <w:pPr>
        <w:pStyle w:val="1"/>
        <w:numPr>
          <w:ilvl w:val="0"/>
          <w:numId w:val="0"/>
        </w:numPr>
      </w:pPr>
    </w:p>
    <w:sectPr w:rsidR="00050357" w:rsidRPr="00F44480">
      <w:headerReference w:type="default" r:id="rId17"/>
      <w:footerReference w:type="default" r:id="rId18"/>
      <w:pgSz w:w="11907" w:h="16840" w:code="9"/>
      <w:pgMar w:top="1700" w:right="1467" w:bottom="1600" w:left="1440" w:header="1079" w:footer="107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4FF00" w14:textId="77777777" w:rsidR="001B3594" w:rsidRDefault="001B3594">
      <w:pPr>
        <w:spacing w:line="240" w:lineRule="auto"/>
      </w:pPr>
      <w:r>
        <w:separator/>
      </w:r>
    </w:p>
    <w:p w14:paraId="604772B9" w14:textId="77777777" w:rsidR="001B3594" w:rsidRDefault="001B3594"/>
  </w:endnote>
  <w:endnote w:type="continuationSeparator" w:id="0">
    <w:p w14:paraId="65677571" w14:textId="77777777" w:rsidR="001B3594" w:rsidRDefault="001B3594">
      <w:pPr>
        <w:spacing w:line="240" w:lineRule="auto"/>
      </w:pPr>
      <w:r>
        <w:continuationSeparator/>
      </w:r>
    </w:p>
    <w:p w14:paraId="4D11586D" w14:textId="77777777" w:rsidR="001B3594" w:rsidRDefault="001B35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E7179" w14:textId="77777777" w:rsidR="00042637" w:rsidRDefault="00042637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0E3ED39" w14:textId="77777777" w:rsidR="00042637" w:rsidRDefault="00042637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9D949" w14:textId="77777777" w:rsidR="00042637" w:rsidRDefault="00042637">
    <w:pPr>
      <w:pStyle w:val="a8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41074" w14:textId="77777777" w:rsidR="00042637" w:rsidRDefault="00042637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 \* ROMAN </w:instrText>
    </w:r>
    <w:r>
      <w:rPr>
        <w:rStyle w:val="a9"/>
      </w:rPr>
      <w:fldChar w:fldCharType="separate"/>
    </w:r>
    <w:r w:rsidR="00E810A9">
      <w:rPr>
        <w:rStyle w:val="a9"/>
        <w:noProof/>
      </w:rPr>
      <w:t>I</w:t>
    </w:r>
    <w:r>
      <w:rPr>
        <w:rStyle w:val="a9"/>
      </w:rPr>
      <w:fldChar w:fldCharType="end"/>
    </w:r>
  </w:p>
  <w:p w14:paraId="1E083498" w14:textId="77777777" w:rsidR="00042637" w:rsidRDefault="00042637">
    <w:pPr>
      <w:pStyle w:val="a8"/>
      <w:rPr>
        <w:rFonts w:eastAsia="宋体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912"/>
      <w:gridCol w:w="2376"/>
    </w:tblGrid>
    <w:tr w:rsidR="00042637" w14:paraId="093655E9" w14:textId="77777777" w:rsidTr="00F910E0">
      <w:trPr>
        <w:trHeight w:val="80"/>
      </w:trPr>
      <w:tc>
        <w:tcPr>
          <w:tcW w:w="6912" w:type="dxa"/>
          <w:tcBorders>
            <w:top w:val="nil"/>
            <w:left w:val="nil"/>
            <w:bottom w:val="nil"/>
            <w:right w:val="nil"/>
          </w:tcBorders>
        </w:tcPr>
        <w:p w14:paraId="63135A57" w14:textId="77777777" w:rsidR="00042637" w:rsidRDefault="00042637">
          <w:pPr>
            <w:jc w:val="both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FILENAME  \* Lower  \* MERGEFORMAT </w:instrText>
          </w:r>
          <w:r>
            <w:rPr>
              <w:rFonts w:cs="Arial"/>
            </w:rPr>
            <w:fldChar w:fldCharType="separate"/>
          </w:r>
          <w:r w:rsidR="00B378BD" w:rsidRPr="00435A11">
            <w:rPr>
              <w:rFonts w:hint="eastAsia"/>
              <w:szCs w:val="48"/>
            </w:rPr>
            <w:t>系统框架使用介绍</w:t>
          </w:r>
          <w:r w:rsidR="00A74E7C">
            <w:rPr>
              <w:rFonts w:cs="Arial"/>
              <w:noProof/>
            </w:rPr>
            <w:t>.docx</w:t>
          </w:r>
          <w:r>
            <w:rPr>
              <w:rFonts w:cs="Arial"/>
            </w:rPr>
            <w:fldChar w:fldCharType="end"/>
          </w:r>
        </w:p>
      </w:tc>
      <w:tc>
        <w:tcPr>
          <w:tcW w:w="2376" w:type="dxa"/>
          <w:tcBorders>
            <w:top w:val="nil"/>
            <w:left w:val="nil"/>
            <w:bottom w:val="nil"/>
            <w:right w:val="nil"/>
          </w:tcBorders>
        </w:tcPr>
        <w:p w14:paraId="787DB283" w14:textId="77777777" w:rsidR="00042637" w:rsidRDefault="00042637">
          <w:pPr>
            <w:wordWrap w:val="0"/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9"/>
              <w:rFonts w:ascii="Times New Roman"/>
              <w:noProof/>
            </w:rPr>
            <w:fldChar w:fldCharType="begin"/>
          </w:r>
          <w:r>
            <w:rPr>
              <w:rStyle w:val="a9"/>
              <w:rFonts w:ascii="Times New Roman"/>
              <w:noProof/>
            </w:rPr>
            <w:instrText xml:space="preserve"> PAGE </w:instrText>
          </w:r>
          <w:r>
            <w:rPr>
              <w:rStyle w:val="a9"/>
              <w:rFonts w:ascii="Times New Roman"/>
              <w:noProof/>
            </w:rPr>
            <w:fldChar w:fldCharType="separate"/>
          </w:r>
          <w:r w:rsidR="00E810A9">
            <w:rPr>
              <w:rStyle w:val="a9"/>
              <w:rFonts w:ascii="Times New Roman"/>
              <w:noProof/>
            </w:rPr>
            <w:t>2</w:t>
          </w:r>
          <w:r>
            <w:rPr>
              <w:rStyle w:val="a9"/>
              <w:rFonts w:ascii="Times New Roman"/>
              <w:noProof/>
            </w:rPr>
            <w:fldChar w:fldCharType="end"/>
          </w:r>
          <w:r>
            <w:rPr>
              <w:rStyle w:val="a9"/>
              <w:rFonts w:ascii="Times New Roman" w:hint="eastAsia"/>
              <w:noProof/>
            </w:rPr>
            <w:t xml:space="preserve"> </w:t>
          </w:r>
        </w:p>
      </w:tc>
    </w:tr>
  </w:tbl>
  <w:p w14:paraId="048A8B1D" w14:textId="77777777" w:rsidR="00042637" w:rsidRDefault="00042637" w:rsidP="00F26B3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D3D9F" w14:textId="77777777" w:rsidR="001B3594" w:rsidRDefault="001B3594">
      <w:pPr>
        <w:spacing w:line="240" w:lineRule="auto"/>
      </w:pPr>
      <w:r>
        <w:separator/>
      </w:r>
    </w:p>
    <w:p w14:paraId="3E91D148" w14:textId="77777777" w:rsidR="001B3594" w:rsidRDefault="001B3594"/>
  </w:footnote>
  <w:footnote w:type="continuationSeparator" w:id="0">
    <w:p w14:paraId="2B245F8D" w14:textId="77777777" w:rsidR="001B3594" w:rsidRDefault="001B3594">
      <w:pPr>
        <w:spacing w:line="240" w:lineRule="auto"/>
      </w:pPr>
      <w:r>
        <w:continuationSeparator/>
      </w:r>
    </w:p>
    <w:p w14:paraId="2D727E5D" w14:textId="77777777" w:rsidR="001B3594" w:rsidRDefault="001B359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528"/>
      <w:gridCol w:w="5760"/>
    </w:tblGrid>
    <w:tr w:rsidR="00042637" w14:paraId="726C5DD0" w14:textId="77777777">
      <w:trPr>
        <w:trHeight w:val="269"/>
      </w:trPr>
      <w:tc>
        <w:tcPr>
          <w:tcW w:w="3528" w:type="dxa"/>
          <w:vAlign w:val="bottom"/>
        </w:tcPr>
        <w:p w14:paraId="2B5A548F" w14:textId="77777777" w:rsidR="00042637" w:rsidRDefault="00042637" w:rsidP="00DE644B">
          <w:pPr>
            <w:pStyle w:val="Paragraph1"/>
            <w:spacing w:before="0" w:line="240" w:lineRule="atLeast"/>
            <w:rPr>
              <w:rFonts w:ascii="Times New Roman"/>
              <w:b/>
              <w:bCs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DE644B" w:rsidRPr="00435A11">
            <w:rPr>
              <w:rFonts w:hint="eastAsia"/>
              <w:szCs w:val="48"/>
            </w:rPr>
            <w:t>系统框架使用介绍</w:t>
          </w:r>
          <w:r>
            <w:rPr>
              <w:rFonts w:ascii="Times New Roman"/>
            </w:rPr>
            <w:fldChar w:fldCharType="end"/>
          </w:r>
        </w:p>
      </w:tc>
      <w:tc>
        <w:tcPr>
          <w:tcW w:w="5760" w:type="dxa"/>
        </w:tcPr>
        <w:p w14:paraId="436AC74B" w14:textId="77777777" w:rsidR="00042637" w:rsidRDefault="00042637">
          <w:pPr>
            <w:tabs>
              <w:tab w:val="left" w:pos="1135"/>
            </w:tabs>
            <w:spacing w:before="40"/>
            <w:ind w:right="68"/>
            <w:jc w:val="right"/>
          </w:pPr>
          <w:r>
            <w:rPr>
              <w:rFonts w:ascii="Times New Roman"/>
              <w:noProof/>
            </w:rPr>
            <w:fldChar w:fldCharType="begin"/>
          </w:r>
          <w:r>
            <w:rPr>
              <w:rFonts w:ascii="Times New Roman"/>
              <w:noProof/>
            </w:rPr>
            <w:instrText xml:space="preserve"> DOCPROPERTY  Subject  \* MERGEFORMAT </w:instrText>
          </w:r>
          <w:r>
            <w:rPr>
              <w:rFonts w:ascii="Times New Roman"/>
              <w:noProof/>
            </w:rPr>
            <w:fldChar w:fldCharType="separate"/>
          </w:r>
          <w:r w:rsidR="00FF0979">
            <w:rPr>
              <w:rFonts w:ascii="Times New Roman" w:hint="eastAsia"/>
              <w:noProof/>
            </w:rPr>
            <w:t>灵动信息技术</w:t>
          </w:r>
          <w:r>
            <w:rPr>
              <w:rFonts w:ascii="Times New Roman"/>
              <w:noProof/>
            </w:rPr>
            <w:fldChar w:fldCharType="end"/>
          </w:r>
        </w:p>
      </w:tc>
    </w:tr>
  </w:tbl>
  <w:p w14:paraId="4257DF09" w14:textId="77777777" w:rsidR="00042637" w:rsidRDefault="0004263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9B9EAD4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E6"/>
    <w:rsid w:val="000002A3"/>
    <w:rsid w:val="0000336E"/>
    <w:rsid w:val="0000477A"/>
    <w:rsid w:val="000125CD"/>
    <w:rsid w:val="00016950"/>
    <w:rsid w:val="00016E78"/>
    <w:rsid w:val="0002105E"/>
    <w:rsid w:val="0002132C"/>
    <w:rsid w:val="000252EF"/>
    <w:rsid w:val="000268FC"/>
    <w:rsid w:val="0003000B"/>
    <w:rsid w:val="00034B40"/>
    <w:rsid w:val="00042637"/>
    <w:rsid w:val="00043370"/>
    <w:rsid w:val="00045355"/>
    <w:rsid w:val="00045867"/>
    <w:rsid w:val="000467EA"/>
    <w:rsid w:val="00050357"/>
    <w:rsid w:val="00055D09"/>
    <w:rsid w:val="00056FE7"/>
    <w:rsid w:val="00057937"/>
    <w:rsid w:val="00061F0E"/>
    <w:rsid w:val="000662E6"/>
    <w:rsid w:val="0007177B"/>
    <w:rsid w:val="00074CA0"/>
    <w:rsid w:val="00081A0A"/>
    <w:rsid w:val="00091EAD"/>
    <w:rsid w:val="000970DC"/>
    <w:rsid w:val="000A1E88"/>
    <w:rsid w:val="000B0FAC"/>
    <w:rsid w:val="000B1318"/>
    <w:rsid w:val="000B2BE9"/>
    <w:rsid w:val="000B5387"/>
    <w:rsid w:val="000B6289"/>
    <w:rsid w:val="000B6956"/>
    <w:rsid w:val="000B6B06"/>
    <w:rsid w:val="000C01C6"/>
    <w:rsid w:val="000C07C2"/>
    <w:rsid w:val="000D31C1"/>
    <w:rsid w:val="000D7857"/>
    <w:rsid w:val="000E06EC"/>
    <w:rsid w:val="000E4243"/>
    <w:rsid w:val="000E47D9"/>
    <w:rsid w:val="000F3E50"/>
    <w:rsid w:val="00100351"/>
    <w:rsid w:val="00100F20"/>
    <w:rsid w:val="001028BE"/>
    <w:rsid w:val="0010357D"/>
    <w:rsid w:val="00104C81"/>
    <w:rsid w:val="00107FDF"/>
    <w:rsid w:val="001102F2"/>
    <w:rsid w:val="00110C74"/>
    <w:rsid w:val="001158F8"/>
    <w:rsid w:val="00116245"/>
    <w:rsid w:val="0012650D"/>
    <w:rsid w:val="00127A77"/>
    <w:rsid w:val="00142598"/>
    <w:rsid w:val="00156E29"/>
    <w:rsid w:val="00171CD7"/>
    <w:rsid w:val="00177BB5"/>
    <w:rsid w:val="00180394"/>
    <w:rsid w:val="001809FE"/>
    <w:rsid w:val="0018128D"/>
    <w:rsid w:val="00181F11"/>
    <w:rsid w:val="00182149"/>
    <w:rsid w:val="00186FDA"/>
    <w:rsid w:val="001920E2"/>
    <w:rsid w:val="00192BFB"/>
    <w:rsid w:val="001A4210"/>
    <w:rsid w:val="001B07DD"/>
    <w:rsid w:val="001B0B0C"/>
    <w:rsid w:val="001B3594"/>
    <w:rsid w:val="001B557F"/>
    <w:rsid w:val="001B6C97"/>
    <w:rsid w:val="001C1049"/>
    <w:rsid w:val="001C114C"/>
    <w:rsid w:val="001C2604"/>
    <w:rsid w:val="001C508F"/>
    <w:rsid w:val="001D5B7B"/>
    <w:rsid w:val="001F6A41"/>
    <w:rsid w:val="00206081"/>
    <w:rsid w:val="002123C5"/>
    <w:rsid w:val="00213B25"/>
    <w:rsid w:val="00214077"/>
    <w:rsid w:val="002177E6"/>
    <w:rsid w:val="0022053D"/>
    <w:rsid w:val="00222150"/>
    <w:rsid w:val="002221BA"/>
    <w:rsid w:val="00231E81"/>
    <w:rsid w:val="00232092"/>
    <w:rsid w:val="00233355"/>
    <w:rsid w:val="0023342F"/>
    <w:rsid w:val="00234346"/>
    <w:rsid w:val="0023501F"/>
    <w:rsid w:val="00241216"/>
    <w:rsid w:val="002454E7"/>
    <w:rsid w:val="00247036"/>
    <w:rsid w:val="002520F4"/>
    <w:rsid w:val="00253583"/>
    <w:rsid w:val="002574A0"/>
    <w:rsid w:val="0026057F"/>
    <w:rsid w:val="00261065"/>
    <w:rsid w:val="00261EEC"/>
    <w:rsid w:val="002649B6"/>
    <w:rsid w:val="002652E4"/>
    <w:rsid w:val="00266BE4"/>
    <w:rsid w:val="00270AF1"/>
    <w:rsid w:val="002730E3"/>
    <w:rsid w:val="00281382"/>
    <w:rsid w:val="0028392A"/>
    <w:rsid w:val="00290639"/>
    <w:rsid w:val="00293430"/>
    <w:rsid w:val="0029652F"/>
    <w:rsid w:val="002A2CA7"/>
    <w:rsid w:val="002A3A06"/>
    <w:rsid w:val="002A4744"/>
    <w:rsid w:val="002A5EF9"/>
    <w:rsid w:val="002A77DC"/>
    <w:rsid w:val="002B7803"/>
    <w:rsid w:val="002B7CD4"/>
    <w:rsid w:val="002C06CB"/>
    <w:rsid w:val="002C30F7"/>
    <w:rsid w:val="002C6E8D"/>
    <w:rsid w:val="002D317B"/>
    <w:rsid w:val="002D4314"/>
    <w:rsid w:val="002D777F"/>
    <w:rsid w:val="002E144D"/>
    <w:rsid w:val="002E1BB9"/>
    <w:rsid w:val="002E26B6"/>
    <w:rsid w:val="002E4068"/>
    <w:rsid w:val="002E40FE"/>
    <w:rsid w:val="002F1F66"/>
    <w:rsid w:val="002F6A94"/>
    <w:rsid w:val="00300BB8"/>
    <w:rsid w:val="00303D92"/>
    <w:rsid w:val="0030551C"/>
    <w:rsid w:val="00305C0D"/>
    <w:rsid w:val="00305F98"/>
    <w:rsid w:val="00307630"/>
    <w:rsid w:val="003123E2"/>
    <w:rsid w:val="00316016"/>
    <w:rsid w:val="00320924"/>
    <w:rsid w:val="003214E4"/>
    <w:rsid w:val="00326F6E"/>
    <w:rsid w:val="0033035A"/>
    <w:rsid w:val="00332B79"/>
    <w:rsid w:val="00333CDC"/>
    <w:rsid w:val="003372E3"/>
    <w:rsid w:val="00342B8F"/>
    <w:rsid w:val="00343B14"/>
    <w:rsid w:val="00345B78"/>
    <w:rsid w:val="00351C2D"/>
    <w:rsid w:val="003549A3"/>
    <w:rsid w:val="0035685E"/>
    <w:rsid w:val="00372843"/>
    <w:rsid w:val="00375AA4"/>
    <w:rsid w:val="00376595"/>
    <w:rsid w:val="003770FC"/>
    <w:rsid w:val="00381126"/>
    <w:rsid w:val="00385A66"/>
    <w:rsid w:val="003907B3"/>
    <w:rsid w:val="00390E20"/>
    <w:rsid w:val="0039236A"/>
    <w:rsid w:val="00393D95"/>
    <w:rsid w:val="00394033"/>
    <w:rsid w:val="003A3BEA"/>
    <w:rsid w:val="003A56B8"/>
    <w:rsid w:val="003B052A"/>
    <w:rsid w:val="003B711E"/>
    <w:rsid w:val="003C447C"/>
    <w:rsid w:val="003D58EC"/>
    <w:rsid w:val="003D6DD4"/>
    <w:rsid w:val="003D7F28"/>
    <w:rsid w:val="003E02B9"/>
    <w:rsid w:val="003E1568"/>
    <w:rsid w:val="003E42A7"/>
    <w:rsid w:val="003E46B2"/>
    <w:rsid w:val="003E4A25"/>
    <w:rsid w:val="003F0AD1"/>
    <w:rsid w:val="003F3B4E"/>
    <w:rsid w:val="003F61B0"/>
    <w:rsid w:val="00400C4B"/>
    <w:rsid w:val="0040305E"/>
    <w:rsid w:val="00403E47"/>
    <w:rsid w:val="00406467"/>
    <w:rsid w:val="00407570"/>
    <w:rsid w:val="00407A4D"/>
    <w:rsid w:val="004127C8"/>
    <w:rsid w:val="004135E3"/>
    <w:rsid w:val="00415D83"/>
    <w:rsid w:val="0041600C"/>
    <w:rsid w:val="00420957"/>
    <w:rsid w:val="004214BD"/>
    <w:rsid w:val="004232C0"/>
    <w:rsid w:val="004251D2"/>
    <w:rsid w:val="00426C2C"/>
    <w:rsid w:val="00435A11"/>
    <w:rsid w:val="00440099"/>
    <w:rsid w:val="00444E1E"/>
    <w:rsid w:val="0044529B"/>
    <w:rsid w:val="004479DB"/>
    <w:rsid w:val="00452F50"/>
    <w:rsid w:val="00453FB9"/>
    <w:rsid w:val="00454E14"/>
    <w:rsid w:val="00460A6F"/>
    <w:rsid w:val="0046288C"/>
    <w:rsid w:val="00464B87"/>
    <w:rsid w:val="004659CD"/>
    <w:rsid w:val="004728E2"/>
    <w:rsid w:val="004730DB"/>
    <w:rsid w:val="00474D32"/>
    <w:rsid w:val="00477EF6"/>
    <w:rsid w:val="004800C7"/>
    <w:rsid w:val="00484B44"/>
    <w:rsid w:val="004A481C"/>
    <w:rsid w:val="004B5687"/>
    <w:rsid w:val="004B5CE9"/>
    <w:rsid w:val="004B6764"/>
    <w:rsid w:val="004C168C"/>
    <w:rsid w:val="004C307C"/>
    <w:rsid w:val="004C5595"/>
    <w:rsid w:val="004D2559"/>
    <w:rsid w:val="004D3569"/>
    <w:rsid w:val="004D463F"/>
    <w:rsid w:val="004D506C"/>
    <w:rsid w:val="004D6BA9"/>
    <w:rsid w:val="004D70B0"/>
    <w:rsid w:val="004D70D3"/>
    <w:rsid w:val="004E1E86"/>
    <w:rsid w:val="004E72EC"/>
    <w:rsid w:val="004F158B"/>
    <w:rsid w:val="004F28D9"/>
    <w:rsid w:val="004F5489"/>
    <w:rsid w:val="0050136F"/>
    <w:rsid w:val="00503AF5"/>
    <w:rsid w:val="00503B13"/>
    <w:rsid w:val="0051099C"/>
    <w:rsid w:val="0051530C"/>
    <w:rsid w:val="00515AFF"/>
    <w:rsid w:val="005165BF"/>
    <w:rsid w:val="00517B1F"/>
    <w:rsid w:val="005237C1"/>
    <w:rsid w:val="00537F2C"/>
    <w:rsid w:val="005409BF"/>
    <w:rsid w:val="00541AFB"/>
    <w:rsid w:val="0054669B"/>
    <w:rsid w:val="005508D1"/>
    <w:rsid w:val="0055163B"/>
    <w:rsid w:val="005544CB"/>
    <w:rsid w:val="00557BE6"/>
    <w:rsid w:val="005678BD"/>
    <w:rsid w:val="0057544D"/>
    <w:rsid w:val="0057576E"/>
    <w:rsid w:val="005907E9"/>
    <w:rsid w:val="00595543"/>
    <w:rsid w:val="005B01BC"/>
    <w:rsid w:val="005B6571"/>
    <w:rsid w:val="005C1745"/>
    <w:rsid w:val="005C2427"/>
    <w:rsid w:val="005C7092"/>
    <w:rsid w:val="005D141D"/>
    <w:rsid w:val="005D42F2"/>
    <w:rsid w:val="005D674C"/>
    <w:rsid w:val="005E09ED"/>
    <w:rsid w:val="005E0BA2"/>
    <w:rsid w:val="005E39F4"/>
    <w:rsid w:val="005E4B1A"/>
    <w:rsid w:val="005E52C5"/>
    <w:rsid w:val="005E54A9"/>
    <w:rsid w:val="005F06DB"/>
    <w:rsid w:val="005F694A"/>
    <w:rsid w:val="005F7952"/>
    <w:rsid w:val="00600667"/>
    <w:rsid w:val="00601967"/>
    <w:rsid w:val="00602451"/>
    <w:rsid w:val="006029B5"/>
    <w:rsid w:val="00607730"/>
    <w:rsid w:val="00607DAC"/>
    <w:rsid w:val="0061063C"/>
    <w:rsid w:val="0061492E"/>
    <w:rsid w:val="00616741"/>
    <w:rsid w:val="0062670D"/>
    <w:rsid w:val="006375EF"/>
    <w:rsid w:val="00644B8E"/>
    <w:rsid w:val="00645576"/>
    <w:rsid w:val="00654215"/>
    <w:rsid w:val="00655E3C"/>
    <w:rsid w:val="00657732"/>
    <w:rsid w:val="00660EA8"/>
    <w:rsid w:val="0066296F"/>
    <w:rsid w:val="00670D01"/>
    <w:rsid w:val="00670F7C"/>
    <w:rsid w:val="006814C2"/>
    <w:rsid w:val="0068672C"/>
    <w:rsid w:val="00687623"/>
    <w:rsid w:val="0069044F"/>
    <w:rsid w:val="006930E5"/>
    <w:rsid w:val="0069424C"/>
    <w:rsid w:val="00696B1C"/>
    <w:rsid w:val="006A1344"/>
    <w:rsid w:val="006A1F65"/>
    <w:rsid w:val="006B59B2"/>
    <w:rsid w:val="006C1C36"/>
    <w:rsid w:val="006D31D6"/>
    <w:rsid w:val="006D382A"/>
    <w:rsid w:val="006D4E78"/>
    <w:rsid w:val="006E2D97"/>
    <w:rsid w:val="006E3DC7"/>
    <w:rsid w:val="006F19EB"/>
    <w:rsid w:val="006F1B9A"/>
    <w:rsid w:val="006F37A6"/>
    <w:rsid w:val="006F4CA2"/>
    <w:rsid w:val="006F57EE"/>
    <w:rsid w:val="006F5C9D"/>
    <w:rsid w:val="00703610"/>
    <w:rsid w:val="007052D8"/>
    <w:rsid w:val="00710CFF"/>
    <w:rsid w:val="0071221B"/>
    <w:rsid w:val="00717066"/>
    <w:rsid w:val="00721420"/>
    <w:rsid w:val="00730BF7"/>
    <w:rsid w:val="007315A7"/>
    <w:rsid w:val="007437CB"/>
    <w:rsid w:val="007445B2"/>
    <w:rsid w:val="00746647"/>
    <w:rsid w:val="0075212A"/>
    <w:rsid w:val="00762E36"/>
    <w:rsid w:val="007635BA"/>
    <w:rsid w:val="00767DA1"/>
    <w:rsid w:val="007710AE"/>
    <w:rsid w:val="00773008"/>
    <w:rsid w:val="0077319D"/>
    <w:rsid w:val="007747E5"/>
    <w:rsid w:val="007761E2"/>
    <w:rsid w:val="007802AA"/>
    <w:rsid w:val="00782337"/>
    <w:rsid w:val="007839C0"/>
    <w:rsid w:val="00784408"/>
    <w:rsid w:val="00791428"/>
    <w:rsid w:val="0079206D"/>
    <w:rsid w:val="007962C3"/>
    <w:rsid w:val="00796478"/>
    <w:rsid w:val="007A2E24"/>
    <w:rsid w:val="007D62E0"/>
    <w:rsid w:val="007E1CC1"/>
    <w:rsid w:val="007E2396"/>
    <w:rsid w:val="007E7FAA"/>
    <w:rsid w:val="007F1B93"/>
    <w:rsid w:val="007F1DAA"/>
    <w:rsid w:val="007F30A5"/>
    <w:rsid w:val="007F5017"/>
    <w:rsid w:val="008106EF"/>
    <w:rsid w:val="00812D9C"/>
    <w:rsid w:val="00812F58"/>
    <w:rsid w:val="0081458C"/>
    <w:rsid w:val="00817333"/>
    <w:rsid w:val="00825DBD"/>
    <w:rsid w:val="008306B8"/>
    <w:rsid w:val="00830C1C"/>
    <w:rsid w:val="0083134D"/>
    <w:rsid w:val="008333D4"/>
    <w:rsid w:val="0084380E"/>
    <w:rsid w:val="00844D0D"/>
    <w:rsid w:val="0084680A"/>
    <w:rsid w:val="00851397"/>
    <w:rsid w:val="008604C2"/>
    <w:rsid w:val="00874E1F"/>
    <w:rsid w:val="0088280D"/>
    <w:rsid w:val="008846CD"/>
    <w:rsid w:val="00885B91"/>
    <w:rsid w:val="0088714F"/>
    <w:rsid w:val="00887854"/>
    <w:rsid w:val="00894BDC"/>
    <w:rsid w:val="008A17AA"/>
    <w:rsid w:val="008A21C3"/>
    <w:rsid w:val="008A79CC"/>
    <w:rsid w:val="008A7F3D"/>
    <w:rsid w:val="008B1843"/>
    <w:rsid w:val="008B3121"/>
    <w:rsid w:val="008B4BD8"/>
    <w:rsid w:val="008C0C75"/>
    <w:rsid w:val="008D3086"/>
    <w:rsid w:val="008D7B19"/>
    <w:rsid w:val="008E4AA4"/>
    <w:rsid w:val="008F1F39"/>
    <w:rsid w:val="008F5979"/>
    <w:rsid w:val="008F760F"/>
    <w:rsid w:val="008F7EAF"/>
    <w:rsid w:val="009022C8"/>
    <w:rsid w:val="0091011A"/>
    <w:rsid w:val="00911FA7"/>
    <w:rsid w:val="009157CC"/>
    <w:rsid w:val="00916DF7"/>
    <w:rsid w:val="00917B77"/>
    <w:rsid w:val="00924023"/>
    <w:rsid w:val="009245D9"/>
    <w:rsid w:val="00924AB7"/>
    <w:rsid w:val="00925036"/>
    <w:rsid w:val="0092523C"/>
    <w:rsid w:val="00934143"/>
    <w:rsid w:val="009358EB"/>
    <w:rsid w:val="009379A2"/>
    <w:rsid w:val="00945A48"/>
    <w:rsid w:val="0095086E"/>
    <w:rsid w:val="009520B8"/>
    <w:rsid w:val="00954CF0"/>
    <w:rsid w:val="00961CDA"/>
    <w:rsid w:val="0096314E"/>
    <w:rsid w:val="00965617"/>
    <w:rsid w:val="00966F29"/>
    <w:rsid w:val="009670E9"/>
    <w:rsid w:val="00967A92"/>
    <w:rsid w:val="009711A5"/>
    <w:rsid w:val="00976991"/>
    <w:rsid w:val="009769D2"/>
    <w:rsid w:val="00980F8B"/>
    <w:rsid w:val="00984519"/>
    <w:rsid w:val="009908B7"/>
    <w:rsid w:val="00992899"/>
    <w:rsid w:val="00993E9C"/>
    <w:rsid w:val="00995B2F"/>
    <w:rsid w:val="009968C6"/>
    <w:rsid w:val="009A093E"/>
    <w:rsid w:val="009A0C49"/>
    <w:rsid w:val="009A2CFF"/>
    <w:rsid w:val="009B0D5E"/>
    <w:rsid w:val="009B3937"/>
    <w:rsid w:val="009C1754"/>
    <w:rsid w:val="009C7343"/>
    <w:rsid w:val="009D1D7F"/>
    <w:rsid w:val="009D256E"/>
    <w:rsid w:val="009D5C2E"/>
    <w:rsid w:val="009E43AA"/>
    <w:rsid w:val="009E7951"/>
    <w:rsid w:val="009F085D"/>
    <w:rsid w:val="009F25D9"/>
    <w:rsid w:val="009F5775"/>
    <w:rsid w:val="009F6A48"/>
    <w:rsid w:val="009F7CB7"/>
    <w:rsid w:val="00A034D3"/>
    <w:rsid w:val="00A14B65"/>
    <w:rsid w:val="00A151A2"/>
    <w:rsid w:val="00A15F41"/>
    <w:rsid w:val="00A2205F"/>
    <w:rsid w:val="00A23C28"/>
    <w:rsid w:val="00A247B8"/>
    <w:rsid w:val="00A2498F"/>
    <w:rsid w:val="00A33983"/>
    <w:rsid w:val="00A41035"/>
    <w:rsid w:val="00A44B56"/>
    <w:rsid w:val="00A455BB"/>
    <w:rsid w:val="00A46F12"/>
    <w:rsid w:val="00A47BAC"/>
    <w:rsid w:val="00A509B9"/>
    <w:rsid w:val="00A54D49"/>
    <w:rsid w:val="00A54FEA"/>
    <w:rsid w:val="00A602B2"/>
    <w:rsid w:val="00A62D82"/>
    <w:rsid w:val="00A64710"/>
    <w:rsid w:val="00A64DF4"/>
    <w:rsid w:val="00A661E0"/>
    <w:rsid w:val="00A70EC2"/>
    <w:rsid w:val="00A7153D"/>
    <w:rsid w:val="00A71643"/>
    <w:rsid w:val="00A72C0D"/>
    <w:rsid w:val="00A74E7C"/>
    <w:rsid w:val="00A764C3"/>
    <w:rsid w:val="00A77BAA"/>
    <w:rsid w:val="00A809E2"/>
    <w:rsid w:val="00A9131D"/>
    <w:rsid w:val="00A93263"/>
    <w:rsid w:val="00AA160E"/>
    <w:rsid w:val="00AA16A2"/>
    <w:rsid w:val="00AA1CA4"/>
    <w:rsid w:val="00AA1EEF"/>
    <w:rsid w:val="00AA71E1"/>
    <w:rsid w:val="00AC19BD"/>
    <w:rsid w:val="00AC1E4F"/>
    <w:rsid w:val="00AC35F0"/>
    <w:rsid w:val="00AC448F"/>
    <w:rsid w:val="00AC530E"/>
    <w:rsid w:val="00AC6ACA"/>
    <w:rsid w:val="00AC7732"/>
    <w:rsid w:val="00AD042E"/>
    <w:rsid w:val="00AD1D19"/>
    <w:rsid w:val="00AD53FF"/>
    <w:rsid w:val="00AE4D1C"/>
    <w:rsid w:val="00AE5017"/>
    <w:rsid w:val="00AE66F8"/>
    <w:rsid w:val="00AE71DE"/>
    <w:rsid w:val="00AF3846"/>
    <w:rsid w:val="00AF4CB9"/>
    <w:rsid w:val="00AF7111"/>
    <w:rsid w:val="00B062F2"/>
    <w:rsid w:val="00B13C6C"/>
    <w:rsid w:val="00B25E7D"/>
    <w:rsid w:val="00B2744E"/>
    <w:rsid w:val="00B30B53"/>
    <w:rsid w:val="00B34D12"/>
    <w:rsid w:val="00B369A0"/>
    <w:rsid w:val="00B378BD"/>
    <w:rsid w:val="00B40CBD"/>
    <w:rsid w:val="00B41F58"/>
    <w:rsid w:val="00B57A6A"/>
    <w:rsid w:val="00B61E41"/>
    <w:rsid w:val="00B636BA"/>
    <w:rsid w:val="00B648EE"/>
    <w:rsid w:val="00B6579F"/>
    <w:rsid w:val="00B7594B"/>
    <w:rsid w:val="00B76CB3"/>
    <w:rsid w:val="00B76E12"/>
    <w:rsid w:val="00B77EFD"/>
    <w:rsid w:val="00B85461"/>
    <w:rsid w:val="00B87434"/>
    <w:rsid w:val="00B9229E"/>
    <w:rsid w:val="00BA3614"/>
    <w:rsid w:val="00BB06D7"/>
    <w:rsid w:val="00BB3146"/>
    <w:rsid w:val="00BB3331"/>
    <w:rsid w:val="00BB3D11"/>
    <w:rsid w:val="00BC0268"/>
    <w:rsid w:val="00BC166E"/>
    <w:rsid w:val="00BC7BAC"/>
    <w:rsid w:val="00BD02A8"/>
    <w:rsid w:val="00BD601B"/>
    <w:rsid w:val="00BD63EA"/>
    <w:rsid w:val="00BD65B9"/>
    <w:rsid w:val="00BD6F08"/>
    <w:rsid w:val="00BE2D6A"/>
    <w:rsid w:val="00BE5E24"/>
    <w:rsid w:val="00BE7B96"/>
    <w:rsid w:val="00BF1234"/>
    <w:rsid w:val="00BF1CC6"/>
    <w:rsid w:val="00BF207E"/>
    <w:rsid w:val="00C02F97"/>
    <w:rsid w:val="00C04E9B"/>
    <w:rsid w:val="00C07A1D"/>
    <w:rsid w:val="00C115E3"/>
    <w:rsid w:val="00C1230B"/>
    <w:rsid w:val="00C1363B"/>
    <w:rsid w:val="00C15D67"/>
    <w:rsid w:val="00C25853"/>
    <w:rsid w:val="00C30297"/>
    <w:rsid w:val="00C323AD"/>
    <w:rsid w:val="00C3299A"/>
    <w:rsid w:val="00C33048"/>
    <w:rsid w:val="00C33860"/>
    <w:rsid w:val="00C4380F"/>
    <w:rsid w:val="00C4461F"/>
    <w:rsid w:val="00C44B07"/>
    <w:rsid w:val="00C517D8"/>
    <w:rsid w:val="00C51C60"/>
    <w:rsid w:val="00C530FA"/>
    <w:rsid w:val="00C53ABF"/>
    <w:rsid w:val="00C571EB"/>
    <w:rsid w:val="00C63304"/>
    <w:rsid w:val="00C63319"/>
    <w:rsid w:val="00C7031E"/>
    <w:rsid w:val="00C703E2"/>
    <w:rsid w:val="00C7271D"/>
    <w:rsid w:val="00C7279F"/>
    <w:rsid w:val="00C8642F"/>
    <w:rsid w:val="00C93B09"/>
    <w:rsid w:val="00CA07AF"/>
    <w:rsid w:val="00CA25BC"/>
    <w:rsid w:val="00CB4DEB"/>
    <w:rsid w:val="00CB53B5"/>
    <w:rsid w:val="00CB5575"/>
    <w:rsid w:val="00CC0108"/>
    <w:rsid w:val="00CC1C38"/>
    <w:rsid w:val="00CC544F"/>
    <w:rsid w:val="00CD4E4D"/>
    <w:rsid w:val="00CD7581"/>
    <w:rsid w:val="00CE042F"/>
    <w:rsid w:val="00CE18FB"/>
    <w:rsid w:val="00CE7622"/>
    <w:rsid w:val="00CF1516"/>
    <w:rsid w:val="00CF3341"/>
    <w:rsid w:val="00CF47CD"/>
    <w:rsid w:val="00CF7C13"/>
    <w:rsid w:val="00D02A78"/>
    <w:rsid w:val="00D05041"/>
    <w:rsid w:val="00D05CC9"/>
    <w:rsid w:val="00D05E4B"/>
    <w:rsid w:val="00D206DF"/>
    <w:rsid w:val="00D221BC"/>
    <w:rsid w:val="00D22693"/>
    <w:rsid w:val="00D26832"/>
    <w:rsid w:val="00D33495"/>
    <w:rsid w:val="00D36A96"/>
    <w:rsid w:val="00D3708A"/>
    <w:rsid w:val="00D37494"/>
    <w:rsid w:val="00D53196"/>
    <w:rsid w:val="00D54703"/>
    <w:rsid w:val="00D633DC"/>
    <w:rsid w:val="00D64F34"/>
    <w:rsid w:val="00D66BE4"/>
    <w:rsid w:val="00D71D31"/>
    <w:rsid w:val="00D735A8"/>
    <w:rsid w:val="00D77304"/>
    <w:rsid w:val="00D80076"/>
    <w:rsid w:val="00D910B8"/>
    <w:rsid w:val="00D93584"/>
    <w:rsid w:val="00D9370B"/>
    <w:rsid w:val="00D93796"/>
    <w:rsid w:val="00D957CE"/>
    <w:rsid w:val="00DA2363"/>
    <w:rsid w:val="00DA4A3B"/>
    <w:rsid w:val="00DA5729"/>
    <w:rsid w:val="00DB1FEE"/>
    <w:rsid w:val="00DB5904"/>
    <w:rsid w:val="00DC0AC4"/>
    <w:rsid w:val="00DC0FE1"/>
    <w:rsid w:val="00DC2D4E"/>
    <w:rsid w:val="00DC60DA"/>
    <w:rsid w:val="00DC73C9"/>
    <w:rsid w:val="00DD054C"/>
    <w:rsid w:val="00DD058E"/>
    <w:rsid w:val="00DD7A3F"/>
    <w:rsid w:val="00DE40EB"/>
    <w:rsid w:val="00DE644B"/>
    <w:rsid w:val="00DF0471"/>
    <w:rsid w:val="00DF516F"/>
    <w:rsid w:val="00DF5796"/>
    <w:rsid w:val="00DF61DD"/>
    <w:rsid w:val="00E00888"/>
    <w:rsid w:val="00E00B24"/>
    <w:rsid w:val="00E03C0F"/>
    <w:rsid w:val="00E04E23"/>
    <w:rsid w:val="00E14A36"/>
    <w:rsid w:val="00E157D6"/>
    <w:rsid w:val="00E172D7"/>
    <w:rsid w:val="00E226E9"/>
    <w:rsid w:val="00E23410"/>
    <w:rsid w:val="00E3400D"/>
    <w:rsid w:val="00E3463F"/>
    <w:rsid w:val="00E44832"/>
    <w:rsid w:val="00E45516"/>
    <w:rsid w:val="00E46BD5"/>
    <w:rsid w:val="00E4775C"/>
    <w:rsid w:val="00E47C35"/>
    <w:rsid w:val="00E508DB"/>
    <w:rsid w:val="00E5486F"/>
    <w:rsid w:val="00E564C8"/>
    <w:rsid w:val="00E57468"/>
    <w:rsid w:val="00E57A76"/>
    <w:rsid w:val="00E57D13"/>
    <w:rsid w:val="00E603F5"/>
    <w:rsid w:val="00E60A9B"/>
    <w:rsid w:val="00E616F0"/>
    <w:rsid w:val="00E62DE1"/>
    <w:rsid w:val="00E635C9"/>
    <w:rsid w:val="00E63E3E"/>
    <w:rsid w:val="00E66594"/>
    <w:rsid w:val="00E7339D"/>
    <w:rsid w:val="00E735E8"/>
    <w:rsid w:val="00E76D0E"/>
    <w:rsid w:val="00E76D78"/>
    <w:rsid w:val="00E76DBC"/>
    <w:rsid w:val="00E810A9"/>
    <w:rsid w:val="00E8425B"/>
    <w:rsid w:val="00E8497E"/>
    <w:rsid w:val="00E86DB4"/>
    <w:rsid w:val="00E87AA2"/>
    <w:rsid w:val="00E956B9"/>
    <w:rsid w:val="00EB0C06"/>
    <w:rsid w:val="00EB5AF2"/>
    <w:rsid w:val="00EB5EF8"/>
    <w:rsid w:val="00EC1FDC"/>
    <w:rsid w:val="00EC39CE"/>
    <w:rsid w:val="00EC64E0"/>
    <w:rsid w:val="00ED1422"/>
    <w:rsid w:val="00ED1BDE"/>
    <w:rsid w:val="00ED24B1"/>
    <w:rsid w:val="00ED54D2"/>
    <w:rsid w:val="00ED69AE"/>
    <w:rsid w:val="00ED7C28"/>
    <w:rsid w:val="00EE1B26"/>
    <w:rsid w:val="00EE1BEE"/>
    <w:rsid w:val="00F048BA"/>
    <w:rsid w:val="00F12462"/>
    <w:rsid w:val="00F1262B"/>
    <w:rsid w:val="00F135C4"/>
    <w:rsid w:val="00F21A97"/>
    <w:rsid w:val="00F221CA"/>
    <w:rsid w:val="00F225E9"/>
    <w:rsid w:val="00F22B30"/>
    <w:rsid w:val="00F269C6"/>
    <w:rsid w:val="00F26B3F"/>
    <w:rsid w:val="00F315A3"/>
    <w:rsid w:val="00F40351"/>
    <w:rsid w:val="00F421D4"/>
    <w:rsid w:val="00F4336D"/>
    <w:rsid w:val="00F4439A"/>
    <w:rsid w:val="00F44480"/>
    <w:rsid w:val="00F46C83"/>
    <w:rsid w:val="00F50EAD"/>
    <w:rsid w:val="00F55748"/>
    <w:rsid w:val="00F60ED8"/>
    <w:rsid w:val="00F6169B"/>
    <w:rsid w:val="00F61F55"/>
    <w:rsid w:val="00F647D2"/>
    <w:rsid w:val="00F652BD"/>
    <w:rsid w:val="00F674F0"/>
    <w:rsid w:val="00F74045"/>
    <w:rsid w:val="00F770C9"/>
    <w:rsid w:val="00F7731C"/>
    <w:rsid w:val="00F86048"/>
    <w:rsid w:val="00F910E0"/>
    <w:rsid w:val="00FA02BE"/>
    <w:rsid w:val="00FA5D94"/>
    <w:rsid w:val="00FA613F"/>
    <w:rsid w:val="00FA6ACB"/>
    <w:rsid w:val="00FB0F9A"/>
    <w:rsid w:val="00FB361A"/>
    <w:rsid w:val="00FB4CBB"/>
    <w:rsid w:val="00FB7C15"/>
    <w:rsid w:val="00FC1C70"/>
    <w:rsid w:val="00FD02B2"/>
    <w:rsid w:val="00FD59B7"/>
    <w:rsid w:val="00FF0979"/>
    <w:rsid w:val="00FF171B"/>
    <w:rsid w:val="00F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E722B0D"/>
  <w15:docId w15:val="{891FB3F9-24CD-4B62-9EF0-CC02CFB9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PIM 1,h1"/>
    <w:basedOn w:val="a"/>
    <w:next w:val="a0"/>
    <w:qFormat/>
    <w:pPr>
      <w:keepNext/>
      <w:numPr>
        <w:numId w:val="1"/>
      </w:numPr>
      <w:spacing w:before="120" w:after="60"/>
      <w:outlineLvl w:val="0"/>
    </w:pPr>
    <w:rPr>
      <w:b/>
      <w:bCs/>
      <w:sz w:val="44"/>
      <w:szCs w:val="32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"/>
    <w:basedOn w:val="1"/>
    <w:next w:val="a0"/>
    <w:qFormat/>
    <w:pPr>
      <w:numPr>
        <w:ilvl w:val="1"/>
      </w:numPr>
      <w:outlineLvl w:val="1"/>
    </w:pPr>
    <w:rPr>
      <w:sz w:val="32"/>
      <w:szCs w:val="24"/>
    </w:rPr>
  </w:style>
  <w:style w:type="paragraph" w:styleId="3">
    <w:name w:val="heading 3"/>
    <w:aliases w:val="h3,H3,level_3,PIM 3,Level 3 Head,Heading 3 - old,sect1.2.3,sect1.2.31,sect1.2.32,sect1.2.311,sect1.2.33,sect1.2.312"/>
    <w:basedOn w:val="1"/>
    <w:next w:val="a0"/>
    <w:qFormat/>
    <w:pPr>
      <w:numPr>
        <w:ilvl w:val="2"/>
      </w:numPr>
      <w:outlineLvl w:val="2"/>
    </w:pPr>
    <w:rPr>
      <w:b w:val="0"/>
      <w:bCs w:val="0"/>
      <w:i/>
      <w:iCs/>
      <w:sz w:val="28"/>
      <w:szCs w:val="21"/>
    </w:rPr>
  </w:style>
  <w:style w:type="paragraph" w:styleId="4">
    <w:name w:val="heading 4"/>
    <w:aliases w:val="PIM 4,H4,h4"/>
    <w:basedOn w:val="1"/>
    <w:next w:val="a0"/>
    <w:qFormat/>
    <w:pPr>
      <w:numPr>
        <w:ilvl w:val="3"/>
      </w:numPr>
      <w:spacing w:before="60"/>
      <w:outlineLvl w:val="3"/>
    </w:pPr>
    <w:rPr>
      <w:b w:val="0"/>
      <w:bCs w:val="0"/>
      <w:sz w:val="24"/>
      <w:szCs w:val="20"/>
    </w:rPr>
  </w:style>
  <w:style w:type="paragraph" w:styleId="5">
    <w:name w:val="heading 5"/>
    <w:basedOn w:val="a"/>
    <w:next w:val="a0"/>
    <w:autoRedefine/>
    <w:qFormat/>
    <w:rsid w:val="00DE40EB"/>
    <w:pPr>
      <w:numPr>
        <w:ilvl w:val="4"/>
        <w:numId w:val="1"/>
      </w:numPr>
      <w:spacing w:before="60" w:after="60"/>
      <w:outlineLvl w:val="4"/>
    </w:pPr>
    <w:rPr>
      <w:i/>
      <w:sz w:val="24"/>
    </w:rPr>
  </w:style>
  <w:style w:type="paragraph" w:styleId="6">
    <w:name w:val="heading 6"/>
    <w:aliases w:val="Legal Level 1."/>
    <w:basedOn w:val="a"/>
    <w:next w:val="a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autoRedefine/>
    <w:rsid w:val="00FA6ACB"/>
    <w:pPr>
      <w:keepLines/>
      <w:spacing w:before="40" w:after="40"/>
      <w:ind w:left="720"/>
    </w:pPr>
    <w:rPr>
      <w:color w:val="000000" w:themeColor="text1"/>
      <w:sz w:val="24"/>
    </w:rPr>
  </w:style>
  <w:style w:type="paragraph" w:styleId="a4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5">
    <w:name w:val="Title"/>
    <w:basedOn w:val="a"/>
    <w:next w:val="a"/>
    <w:qFormat/>
    <w:pPr>
      <w:spacing w:line="240" w:lineRule="auto"/>
      <w:jc w:val="center"/>
    </w:pPr>
    <w:rPr>
      <w:rFonts w:cs="Arial"/>
      <w:b/>
      <w:bCs/>
      <w:sz w:val="48"/>
      <w:szCs w:val="36"/>
    </w:rPr>
  </w:style>
  <w:style w:type="paragraph" w:styleId="a6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10">
    <w:name w:val="toc 1"/>
    <w:basedOn w:val="a"/>
    <w:next w:val="a"/>
    <w:autoRedefine/>
    <w:uiPriority w:val="39"/>
    <w:pPr>
      <w:spacing w:before="120" w:after="120"/>
    </w:pPr>
    <w:rPr>
      <w:rFonts w:ascii="Times New Roman"/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pPr>
      <w:ind w:left="200"/>
    </w:pPr>
    <w:rPr>
      <w:rFonts w:ascii="Times New Roman"/>
      <w:smallCaps/>
      <w:szCs w:val="24"/>
    </w:rPr>
  </w:style>
  <w:style w:type="paragraph" w:styleId="30">
    <w:name w:val="toc 3"/>
    <w:basedOn w:val="a"/>
    <w:next w:val="a"/>
    <w:autoRedefine/>
    <w:semiHidden/>
    <w:pPr>
      <w:ind w:left="400"/>
    </w:pPr>
    <w:rPr>
      <w:rFonts w:ascii="Times New Roman"/>
      <w:i/>
      <w:iCs/>
      <w:szCs w:val="24"/>
    </w:r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er"/>
    <w:basedOn w:val="a"/>
    <w:pPr>
      <w:tabs>
        <w:tab w:val="center" w:pos="4320"/>
        <w:tab w:val="right" w:pos="8640"/>
      </w:tabs>
    </w:pPr>
    <w:rPr>
      <w:rFonts w:eastAsia="Arial"/>
    </w:rPr>
  </w:style>
  <w:style w:type="character" w:styleId="a9">
    <w:name w:val="page number"/>
    <w:basedOn w:val="a1"/>
    <w:rPr>
      <w:rFonts w:eastAsia="Arial"/>
    </w:r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basedOn w:val="a1"/>
    <w:semiHidden/>
    <w:rPr>
      <w:sz w:val="20"/>
      <w:szCs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c">
    <w:name w:val="Document Map"/>
    <w:basedOn w:val="a"/>
    <w:semiHidden/>
    <w:pPr>
      <w:shd w:val="clear" w:color="auto" w:fill="000080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  <w:rPr>
      <w:rFonts w:ascii="Times New Roman"/>
      <w:szCs w:val="21"/>
    </w:rPr>
  </w:style>
  <w:style w:type="paragraph" w:styleId="50">
    <w:name w:val="toc 5"/>
    <w:basedOn w:val="a"/>
    <w:next w:val="a"/>
    <w:autoRedefine/>
    <w:semiHidden/>
    <w:pPr>
      <w:ind w:left="800"/>
    </w:pPr>
    <w:rPr>
      <w:rFonts w:ascii="Times New Roman"/>
      <w:szCs w:val="21"/>
    </w:rPr>
  </w:style>
  <w:style w:type="paragraph" w:styleId="60">
    <w:name w:val="toc 6"/>
    <w:basedOn w:val="a"/>
    <w:next w:val="a"/>
    <w:autoRedefine/>
    <w:semiHidden/>
    <w:pPr>
      <w:ind w:left="1000"/>
    </w:pPr>
    <w:rPr>
      <w:rFonts w:ascii="Times New Roman"/>
      <w:szCs w:val="21"/>
    </w:rPr>
  </w:style>
  <w:style w:type="paragraph" w:styleId="70">
    <w:name w:val="toc 7"/>
    <w:basedOn w:val="a"/>
    <w:next w:val="a"/>
    <w:autoRedefine/>
    <w:semiHidden/>
    <w:pPr>
      <w:ind w:left="1200"/>
    </w:pPr>
    <w:rPr>
      <w:rFonts w:ascii="Times New Roman"/>
      <w:szCs w:val="21"/>
    </w:rPr>
  </w:style>
  <w:style w:type="paragraph" w:styleId="80">
    <w:name w:val="toc 8"/>
    <w:basedOn w:val="a"/>
    <w:next w:val="a"/>
    <w:autoRedefine/>
    <w:semiHidden/>
    <w:pPr>
      <w:ind w:left="1400"/>
    </w:pPr>
    <w:rPr>
      <w:rFonts w:ascii="Times New Roman"/>
      <w:szCs w:val="21"/>
    </w:rPr>
  </w:style>
  <w:style w:type="paragraph" w:styleId="90">
    <w:name w:val="toc 9"/>
    <w:basedOn w:val="a"/>
    <w:next w:val="a"/>
    <w:autoRedefine/>
    <w:semiHidden/>
    <w:pPr>
      <w:ind w:left="1600"/>
    </w:pPr>
    <w:rPr>
      <w:rFonts w:ascii="Times New Roman"/>
      <w:szCs w:val="21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ad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0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e">
    <w:name w:val="Hyperlink"/>
    <w:basedOn w:val="a1"/>
    <w:uiPriority w:val="99"/>
    <w:rPr>
      <w:color w:val="0000FF"/>
      <w:u w:val="single"/>
    </w:rPr>
  </w:style>
  <w:style w:type="paragraph" w:customStyle="1" w:styleId="StyleHeading1TimesNewRoman">
    <w:name w:val="Style Heading 1 + Times New Roman"/>
    <w:basedOn w:val="1"/>
    <w:next w:val="a0"/>
    <w:pPr>
      <w:numPr>
        <w:numId w:val="0"/>
      </w:numPr>
    </w:pPr>
    <w:rPr>
      <w:rFonts w:ascii="Times New Roman"/>
    </w:rPr>
  </w:style>
  <w:style w:type="character" w:customStyle="1" w:styleId="Heading1Char">
    <w:name w:val="Heading 1 Char"/>
    <w:basedOn w:val="a1"/>
    <w:rPr>
      <w:rFonts w:ascii="宋体" w:eastAsia="宋体" w:cs="宋体"/>
      <w:b/>
      <w:bCs/>
      <w:snapToGrid w:val="0"/>
      <w:sz w:val="24"/>
      <w:szCs w:val="24"/>
      <w:lang w:val="en-US" w:eastAsia="zh-CN" w:bidi="ar-SA"/>
    </w:rPr>
  </w:style>
  <w:style w:type="character" w:customStyle="1" w:styleId="StyleHeading1TimesNewRomanChar">
    <w:name w:val="Style Heading 1 + Times New Roman Char"/>
    <w:basedOn w:val="Heading1Char"/>
    <w:rPr>
      <w:rFonts w:ascii="宋体" w:eastAsia="宋体" w:cs="宋体"/>
      <w:b/>
      <w:bCs/>
      <w:snapToGrid w:val="0"/>
      <w:sz w:val="24"/>
      <w:szCs w:val="24"/>
      <w:lang w:val="en-US" w:eastAsia="zh-CN" w:bidi="ar-SA"/>
    </w:rPr>
  </w:style>
  <w:style w:type="paragraph" w:customStyle="1" w:styleId="StyleHeading3Arial">
    <w:name w:val="Style Heading 3 + Arial"/>
    <w:basedOn w:val="3"/>
    <w:next w:val="a0"/>
    <w:pPr>
      <w:numPr>
        <w:ilvl w:val="0"/>
        <w:numId w:val="0"/>
      </w:numPr>
    </w:pPr>
  </w:style>
  <w:style w:type="character" w:customStyle="1" w:styleId="Heading3Char">
    <w:name w:val="Heading 3 Char"/>
    <w:basedOn w:val="Heading1Char"/>
    <w:rPr>
      <w:rFonts w:ascii="宋体" w:eastAsia="宋体" w:cs="宋体"/>
      <w:b/>
      <w:bCs/>
      <w:i/>
      <w:iCs/>
      <w:snapToGrid w:val="0"/>
      <w:sz w:val="24"/>
      <w:szCs w:val="24"/>
      <w:lang w:val="en-US" w:eastAsia="zh-CN" w:bidi="ar-SA"/>
    </w:rPr>
  </w:style>
  <w:style w:type="character" w:customStyle="1" w:styleId="StyleHeading3ArialChar">
    <w:name w:val="Style Heading 3 + Arial Char"/>
    <w:basedOn w:val="Heading3Char"/>
    <w:rPr>
      <w:rFonts w:ascii="Arial" w:eastAsia="宋体" w:hAnsi="Arial" w:cs="宋体"/>
      <w:b/>
      <w:bCs/>
      <w:i/>
      <w:iCs/>
      <w:snapToGrid w:val="0"/>
      <w:sz w:val="24"/>
      <w:szCs w:val="24"/>
      <w:lang w:val="en-US" w:eastAsia="zh-CN" w:bidi="ar-SA"/>
    </w:rPr>
  </w:style>
  <w:style w:type="character" w:styleId="af">
    <w:name w:val="annotation reference"/>
    <w:basedOn w:val="a1"/>
    <w:semiHidden/>
    <w:rPr>
      <w:sz w:val="21"/>
      <w:szCs w:val="21"/>
    </w:rPr>
  </w:style>
  <w:style w:type="paragraph" w:styleId="af0">
    <w:name w:val="annotation text"/>
    <w:basedOn w:val="a"/>
    <w:link w:val="Char0"/>
    <w:semiHidden/>
  </w:style>
  <w:style w:type="paragraph" w:customStyle="1" w:styleId="CommentSubject">
    <w:name w:val="Comment Subject"/>
    <w:basedOn w:val="af0"/>
    <w:next w:val="af0"/>
    <w:semiHidden/>
    <w:rPr>
      <w:b/>
      <w:bCs/>
    </w:rPr>
  </w:style>
  <w:style w:type="character" w:customStyle="1" w:styleId="Char">
    <w:name w:val="正文文本 Char"/>
    <w:basedOn w:val="a1"/>
    <w:link w:val="a0"/>
    <w:rsid w:val="00FA6ACB"/>
    <w:rPr>
      <w:rFonts w:ascii="Arial" w:hAnsi="Arial"/>
      <w:snapToGrid w:val="0"/>
      <w:color w:val="000000" w:themeColor="text1"/>
      <w:sz w:val="24"/>
    </w:rPr>
  </w:style>
  <w:style w:type="paragraph" w:customStyle="1" w:styleId="TableRow">
    <w:name w:val="Table Row"/>
    <w:basedOn w:val="a"/>
    <w:pPr>
      <w:spacing w:before="60" w:after="60"/>
    </w:pPr>
    <w:rPr>
      <w:b/>
    </w:rPr>
  </w:style>
  <w:style w:type="paragraph" w:customStyle="1" w:styleId="tablecoloumn">
    <w:name w:val="tablecoloumn"/>
    <w:basedOn w:val="a0"/>
    <w:pPr>
      <w:keepNext/>
      <w:spacing w:before="0"/>
      <w:ind w:left="72"/>
    </w:pPr>
    <w:rPr>
      <w:b/>
    </w:rPr>
  </w:style>
  <w:style w:type="paragraph" w:styleId="af1">
    <w:name w:val="List Paragraph"/>
    <w:basedOn w:val="a"/>
    <w:uiPriority w:val="34"/>
    <w:qFormat/>
    <w:rsid w:val="00186FDA"/>
    <w:pPr>
      <w:spacing w:line="240" w:lineRule="auto"/>
      <w:ind w:firstLineChars="200" w:firstLine="420"/>
      <w:jc w:val="both"/>
    </w:pPr>
    <w:rPr>
      <w:rFonts w:ascii="Calibri" w:hAnsi="Calibri" w:cs="Calibri"/>
      <w:snapToGrid/>
      <w:kern w:val="2"/>
      <w:sz w:val="21"/>
      <w:szCs w:val="21"/>
    </w:rPr>
  </w:style>
  <w:style w:type="character" w:customStyle="1" w:styleId="headline-content">
    <w:name w:val="headline-content"/>
    <w:basedOn w:val="a1"/>
    <w:rsid w:val="00FB0F9A"/>
  </w:style>
  <w:style w:type="paragraph" w:styleId="af2">
    <w:name w:val="Balloon Text"/>
    <w:basedOn w:val="a"/>
    <w:link w:val="Char1"/>
    <w:uiPriority w:val="99"/>
    <w:semiHidden/>
    <w:unhideWhenUsed/>
    <w:rsid w:val="003A3BE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f2"/>
    <w:uiPriority w:val="99"/>
    <w:semiHidden/>
    <w:rsid w:val="003A3BEA"/>
    <w:rPr>
      <w:rFonts w:ascii="Arial" w:hAnsi="Arial"/>
      <w:snapToGrid w:val="0"/>
      <w:sz w:val="18"/>
      <w:szCs w:val="18"/>
    </w:rPr>
  </w:style>
  <w:style w:type="paragraph" w:styleId="af3">
    <w:name w:val="Date"/>
    <w:basedOn w:val="a"/>
    <w:next w:val="a"/>
    <w:link w:val="Char2"/>
    <w:uiPriority w:val="99"/>
    <w:semiHidden/>
    <w:unhideWhenUsed/>
    <w:rsid w:val="005237C1"/>
    <w:pPr>
      <w:ind w:leftChars="2500" w:left="100"/>
    </w:pPr>
  </w:style>
  <w:style w:type="character" w:customStyle="1" w:styleId="Char2">
    <w:name w:val="日期 Char"/>
    <w:basedOn w:val="a1"/>
    <w:link w:val="af3"/>
    <w:uiPriority w:val="99"/>
    <w:semiHidden/>
    <w:rsid w:val="005237C1"/>
    <w:rPr>
      <w:rFonts w:ascii="Arial" w:hAnsi="Arial"/>
      <w:snapToGrid w:val="0"/>
    </w:rPr>
  </w:style>
  <w:style w:type="table" w:styleId="af4">
    <w:name w:val="Table Grid"/>
    <w:basedOn w:val="a2"/>
    <w:uiPriority w:val="39"/>
    <w:rsid w:val="00DA2363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annotation subject"/>
    <w:basedOn w:val="af0"/>
    <w:next w:val="af0"/>
    <w:link w:val="Char3"/>
    <w:uiPriority w:val="99"/>
    <w:semiHidden/>
    <w:unhideWhenUsed/>
    <w:rsid w:val="00BF207E"/>
    <w:rPr>
      <w:b/>
      <w:bCs/>
    </w:rPr>
  </w:style>
  <w:style w:type="character" w:customStyle="1" w:styleId="Char0">
    <w:name w:val="批注文字 Char"/>
    <w:basedOn w:val="a1"/>
    <w:link w:val="af0"/>
    <w:semiHidden/>
    <w:rsid w:val="00BF207E"/>
    <w:rPr>
      <w:rFonts w:ascii="Arial" w:hAnsi="Arial"/>
      <w:snapToGrid w:val="0"/>
    </w:rPr>
  </w:style>
  <w:style w:type="character" w:customStyle="1" w:styleId="Char3">
    <w:name w:val="批注主题 Char"/>
    <w:basedOn w:val="Char0"/>
    <w:link w:val="af5"/>
    <w:uiPriority w:val="99"/>
    <w:semiHidden/>
    <w:rsid w:val="00BF207E"/>
    <w:rPr>
      <w:rFonts w:ascii="Arial" w:hAnsi="Arial"/>
      <w:b/>
      <w:bCs/>
      <w:snapToGrid w:val="0"/>
    </w:rPr>
  </w:style>
  <w:style w:type="paragraph" w:styleId="af6">
    <w:name w:val="Revision"/>
    <w:hidden/>
    <w:uiPriority w:val="99"/>
    <w:semiHidden/>
    <w:rsid w:val="008A79CC"/>
    <w:rPr>
      <w:rFonts w:ascii="Arial" w:hAnsi="Arial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9779">
          <w:marLeft w:val="53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9555">
          <w:marLeft w:val="53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5555">
          <w:marLeft w:val="53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450">
          <w:marLeft w:val="53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4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smart\docs\templates\&#36719;&#20214;&#36807;&#31243;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5664C-7415-4044-B243-62A2DD258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软件过程文档模板.dotx</Template>
  <TotalTime>1254</TotalTime>
  <Pages>9</Pages>
  <Words>525</Words>
  <Characters>2994</Characters>
  <Application>Microsoft Office Word</Application>
  <DocSecurity>0</DocSecurity>
  <Lines>24</Lines>
  <Paragraphs>7</Paragraphs>
  <ScaleCrop>false</ScaleCrop>
  <Company>Incito</Company>
  <LinksUpToDate>false</LinksUpToDate>
  <CharactersWithSpaces>3512</CharactersWithSpaces>
  <SharedDoc>false</SharedDoc>
  <HLinks>
    <vt:vector size="246" baseType="variant">
      <vt:variant>
        <vt:i4>1179699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_Toc59867399</vt:lpwstr>
      </vt:variant>
      <vt:variant>
        <vt:i4>1245235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_Toc59867398</vt:lpwstr>
      </vt:variant>
      <vt:variant>
        <vt:i4>1835059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_Toc59867397</vt:lpwstr>
      </vt:variant>
      <vt:variant>
        <vt:i4>1900595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_Toc59867396</vt:lpwstr>
      </vt:variant>
      <vt:variant>
        <vt:i4>1966131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_Toc59867395</vt:lpwstr>
      </vt:variant>
      <vt:variant>
        <vt:i4>2031667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_Toc59867394</vt:lpwstr>
      </vt:variant>
      <vt:variant>
        <vt:i4>1572915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_Toc59867393</vt:lpwstr>
      </vt:variant>
      <vt:variant>
        <vt:i4>1638451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_Toc59867392</vt:lpwstr>
      </vt:variant>
      <vt:variant>
        <vt:i4>1703987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_Toc59867391</vt:lpwstr>
      </vt:variant>
      <vt:variant>
        <vt:i4>1769523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_Toc59867390</vt:lpwstr>
      </vt:variant>
      <vt:variant>
        <vt:i4>1179698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_Toc59867389</vt:lpwstr>
      </vt:variant>
      <vt:variant>
        <vt:i4>1245234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_Toc59867388</vt:lpwstr>
      </vt:variant>
      <vt:variant>
        <vt:i4>1835058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_Toc59867387</vt:lpwstr>
      </vt:variant>
      <vt:variant>
        <vt:i4>1900594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_Toc59867386</vt:lpwstr>
      </vt:variant>
      <vt:variant>
        <vt:i4>1966130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_Toc59867385</vt:lpwstr>
      </vt:variant>
      <vt:variant>
        <vt:i4>2031666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_Toc59867384</vt:lpwstr>
      </vt:variant>
      <vt:variant>
        <vt:i4>1572914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_Toc59867383</vt:lpwstr>
      </vt:variant>
      <vt:variant>
        <vt:i4>1638450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_Toc59867382</vt:lpwstr>
      </vt:variant>
      <vt:variant>
        <vt:i4>1703986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_Toc59867381</vt:lpwstr>
      </vt:variant>
      <vt:variant>
        <vt:i4>1769522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_Toc59867380</vt:lpwstr>
      </vt:variant>
      <vt:variant>
        <vt:i4>1179709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_Toc59867379</vt:lpwstr>
      </vt:variant>
      <vt:variant>
        <vt:i4>1245245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_Toc59867378</vt:lpwstr>
      </vt:variant>
      <vt:variant>
        <vt:i4>1835069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_Toc59867377</vt:lpwstr>
      </vt:variant>
      <vt:variant>
        <vt:i4>1900605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_Toc59867376</vt:lpwstr>
      </vt:variant>
      <vt:variant>
        <vt:i4>1966141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_Toc59867375</vt:lpwstr>
      </vt:variant>
      <vt:variant>
        <vt:i4>2031677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_Toc59867374</vt:lpwstr>
      </vt:variant>
      <vt:variant>
        <vt:i4>1572925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_Toc59867373</vt:lpwstr>
      </vt:variant>
      <vt:variant>
        <vt:i4>1638461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_Toc59867372</vt:lpwstr>
      </vt:variant>
      <vt:variant>
        <vt:i4>1703997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_Toc59867371</vt:lpwstr>
      </vt:variant>
      <vt:variant>
        <vt:i4>1769533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_Toc59867370</vt:lpwstr>
      </vt:variant>
      <vt:variant>
        <vt:i4>1179708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_Toc59867369</vt:lpwstr>
      </vt:variant>
      <vt:variant>
        <vt:i4>1245244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_Toc59867368</vt:lpwstr>
      </vt:variant>
      <vt:variant>
        <vt:i4>1835068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_Toc59867367</vt:lpwstr>
      </vt:variant>
      <vt:variant>
        <vt:i4>1900604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_Toc59867366</vt:lpwstr>
      </vt:variant>
      <vt:variant>
        <vt:i4>1966140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_Toc59867365</vt:lpwstr>
      </vt:variant>
      <vt:variant>
        <vt:i4>2031676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_Toc59867364</vt:lpwstr>
      </vt:variant>
      <vt:variant>
        <vt:i4>1572924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_Toc59867363</vt:lpwstr>
      </vt:variant>
      <vt:variant>
        <vt:i4>1638460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_Toc59867362</vt:lpwstr>
      </vt:variant>
      <vt:variant>
        <vt:i4>1703996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_Toc59867361</vt:lpwstr>
      </vt:variant>
      <vt:variant>
        <vt:i4>1769532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_Toc59867360</vt:lpwstr>
      </vt:variant>
      <vt:variant>
        <vt:i4>1179711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_Toc59867359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系统框架使用介绍</dc:title>
  <dc:subject>灵动信息技术</dc:subject>
  <dc:creator>翟光涛</dc:creator>
  <cp:lastModifiedBy>john</cp:lastModifiedBy>
  <cp:revision>163</cp:revision>
  <cp:lastPrinted>2002-09-18T10:24:00Z</cp:lastPrinted>
  <dcterms:created xsi:type="dcterms:W3CDTF">2014-03-03T02:57:00Z</dcterms:created>
  <dcterms:modified xsi:type="dcterms:W3CDTF">2014-05-27T15:26:00Z</dcterms:modified>
  <cp:category>规范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0.3.0</vt:lpwstr>
  </property>
  <property fmtid="{D5CDD505-2E9C-101B-9397-08002B2CF9AE}" pid="3" name="User">
    <vt:lpwstr>灵动信息技术全体员工</vt:lpwstr>
  </property>
</Properties>
</file>